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D2E" w:rsidRDefault="00860730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bidi="ar-SA"/>
        </w:rPr>
        <w:drawing>
          <wp:anchor distT="0" distB="0" distL="114300" distR="114300" simplePos="0" relativeHeight="251631616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1905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1E0D" w:rsidRPr="009C1E0D">
        <w:rPr>
          <w:rFonts w:ascii="Arial" w:hAnsi="Arial" w:cs="Arial"/>
          <w:noProof/>
          <w:sz w:val="18"/>
          <w:lang w:val="en-IN" w:eastAsia="en-IN" w:bidi="kn-IN"/>
        </w:rPr>
        <w:pict>
          <v:group id="Group 7" o:spid="_x0000_s1034" style="position:absolute;left:0;text-align:left;margin-left:-19pt;margin-top:-38.1pt;width:62.9pt;height:66.5pt;z-index:251637760;mso-position-horizontal-relative:margin;mso-position-vertical-relative:text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<v:path arrowok="t" o:connecttype="custom" o:connectlocs="985838,0;0,1620837;985838,1620837;1233488,1246187;366713,1246187;1109663,0;985838,0" o:connectangles="0,0,0,0,0,0,0"/>
            </v:shape>
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<v:path arrowok="t" o:connecttype="custom" o:connectlocs="690563,0;814388,0;123825,1136650;0,1136650;690563,0" o:connectangles="0,0,0,0,0"/>
            </v:shape>
            <w10:wrap anchorx="margin"/>
          </v:group>
        </w:pict>
      </w:r>
      <w:r w:rsidR="009C1E0D" w:rsidRPr="009C1E0D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w:pict>
          <v:group id="Group 10" o:spid="_x0000_s1031" style="position:absolute;left:0;text-align:left;margin-left:375.5pt;margin-top:.6pt;width:58.85pt;height:63.7pt;z-index:251638784;mso-position-horizontal-relative:text;mso-position-vertical-relative:text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<v:shape id="Freeform 101" o:spid="_x0000_s1033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<v:path arrowok="t" o:connecttype="custom" o:connectlocs="638175,393700;1004888,393700;1249363,0;239713,0;0,390525;638175,393700" o:connectangles="0,0,0,0,0,0"/>
            </v:shape>
            <v:shape id="Freeform 102" o:spid="_x0000_s1032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<v:path arrowok="t" o:connecttype="custom" o:connectlocs="690563,0;809625,0;123825,1123950;0,1123950;690563,0" o:connectangles="0,0,0,0,0"/>
            </v:shape>
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<v:path arrowok="t" o:connecttype="custom" o:connectlocs="682625,0;803275,0;120650,1123950;0,1123950;682625,0" o:connectangles="0,0,0,0,0"/>
            </v:shape>
          </v:group>
        </w:pict>
      </w:r>
      <w:r w:rsidR="00635128">
        <w:rPr>
          <w:rFonts w:ascii="Arial" w:hAnsi="Arial" w:cs="Arial"/>
          <w:sz w:val="18"/>
        </w:rPr>
        <w:t>./</w:t>
      </w:r>
    </w:p>
    <w:p w:rsidR="00963DA6" w:rsidRDefault="009C1E0D" w:rsidP="00963DA6">
      <w:pPr>
        <w:ind w:firstLine="0"/>
        <w:rPr>
          <w:rFonts w:ascii="Arial" w:hAnsi="Arial" w:cs="Arial"/>
          <w:sz w:val="20"/>
          <w:szCs w:val="20"/>
        </w:rPr>
      </w:pPr>
      <w:r w:rsidRPr="009C1E0D">
        <w:rPr>
          <w:noProof/>
          <w:lang w:val="en-IN" w:eastAsia="en-IN" w:bidi="k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8" o:spid="_x0000_s1026" type="#_x0000_t202" style="position:absolute;margin-left:-30.75pt;margin-top:530.4pt;width:363.5pt;height:97pt;z-index:2516336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" filled="f" stroked="f" strokeweight=".5pt">
            <v:textbox style="mso-next-textbox:#Text Box 108">
              <w:txbxContent>
                <w:p w:rsidR="00BA5EC9" w:rsidRPr="0099404A" w:rsidRDefault="00BA5EC9" w:rsidP="0099404A">
                  <w:pPr>
                    <w:ind w:firstLine="0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  <w:r w:rsidRPr="0099404A"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Version Number:</w:t>
                  </w:r>
                </w:p>
                <w:p w:rsidR="00BA5EC9" w:rsidRPr="0099404A" w:rsidRDefault="00BA5EC9" w:rsidP="0099404A">
                  <w:pPr>
                    <w:ind w:firstLine="0"/>
                    <w:rPr>
                      <w:rFonts w:ascii="Arial" w:hAnsi="Arial" w:cs="Arial"/>
                      <w:b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  <w:r w:rsidRPr="0099404A"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 xml:space="preserve">Team Members: </w:t>
                  </w:r>
                  <w:r w:rsidRPr="0099404A">
                    <w:rPr>
                      <w:rFonts w:ascii="Arial" w:hAnsi="Arial" w:cs="Arial"/>
                      <w:b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01</w:t>
                  </w:r>
                </w:p>
                <w:p w:rsidR="00BA5EC9" w:rsidRPr="0099404A" w:rsidRDefault="00BA5EC9" w:rsidP="0099404A">
                  <w:pPr>
                    <w:ind w:firstLine="0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  <w:r w:rsidRPr="0099404A"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Team No:</w:t>
                  </w:r>
                </w:p>
                <w:p w:rsidR="00BA5EC9" w:rsidRPr="0099404A" w:rsidRDefault="00BA5EC9" w:rsidP="0099404A">
                  <w:pPr>
                    <w:ind w:firstLine="0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  <w:r w:rsidRPr="0099404A"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 xml:space="preserve">Module: </w:t>
                  </w:r>
                  <w:r w:rsidRPr="0099404A">
                    <w:rPr>
                      <w:rFonts w:ascii="Arial" w:hAnsi="Arial" w:cs="Arial"/>
                      <w:b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Design and Stimulation of Circuits and Embedded Systems</w:t>
                  </w:r>
                </w:p>
                <w:p w:rsidR="00BA5EC9" w:rsidRPr="00417AA7" w:rsidRDefault="00BA5EC9" w:rsidP="0099404A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Pr="009C1E0D">
        <w:rPr>
          <w:noProof/>
          <w:lang w:val="en-IN" w:eastAsia="en-IN" w:bidi="kn-IN"/>
        </w:rPr>
        <w:pict>
          <v:shape id="Text Box 107" o:spid="_x0000_s1030" style="position:absolute;margin-left:-44.25pt;margin-top:537.15pt;width:384.75pt;height:67pt;z-index:-251680768;visibility:visible;mso-width-relative:margin;mso-height-relative:margin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<v:stroke joinstyle="miter"/>
            <v:formulas/>
            <v:path arrowok="t" o:connecttype="custom" o:connectlocs="0,2548;4886325,0;3905135,850900;0,850900;0,2548" o:connectangles="0,0,0,0,0" textboxrect="0,0,4743450,3181350"/>
            <v:textbox>
              <w:txbxContent>
                <w:p w:rsidR="00BA5EC9" w:rsidRDefault="00BA5EC9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>Version Number:</w:t>
                  </w:r>
                </w:p>
                <w:p w:rsidR="00BA5EC9" w:rsidRDefault="00BA5EC9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>Team Members :</w:t>
                  </w:r>
                </w:p>
                <w:p w:rsidR="00BA5EC9" w:rsidRDefault="00BA5EC9" w:rsidP="00963DA6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Team No: </w:t>
                  </w:r>
                </w:p>
                <w:p w:rsidR="00BA5EC9" w:rsidRPr="00DB5DE8" w:rsidRDefault="00BA5EC9" w:rsidP="00DB5DE8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Module: Model Based System Engineering </w:t>
                  </w:r>
                </w:p>
                <w:p w:rsidR="00BA5EC9" w:rsidRPr="000F4649" w:rsidRDefault="00BA5EC9" w:rsidP="00963DA6">
                  <w:pPr>
                    <w:rPr>
                      <w:rFonts w:ascii="Arial" w:hAnsi="Arial" w:cs="Arial"/>
                      <w:iCs/>
                      <w:lang w:val="en-GB"/>
                    </w:rPr>
                  </w:pPr>
                </w:p>
                <w:p w:rsidR="00BA5EC9" w:rsidRPr="000F4649" w:rsidRDefault="00BA5EC9" w:rsidP="00417AA7">
                  <w:pPr>
                    <w:rPr>
                      <w:rFonts w:ascii="Arial" w:hAnsi="Arial" w:cs="Arial"/>
                      <w:iCs/>
                      <w:lang w:val="en-GB"/>
                    </w:rPr>
                  </w:pPr>
                </w:p>
                <w:p w:rsidR="00BA5EC9" w:rsidRDefault="00BA5EC9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BA5EC9" w:rsidRDefault="00BA5EC9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BA5EC9" w:rsidRDefault="00BA5EC9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BA5EC9" w:rsidRDefault="00BA5EC9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BA5EC9" w:rsidRDefault="00BA5EC9" w:rsidP="00963DA6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</w:txbxContent>
            </v:textbox>
            <w10:wrap type="tight"/>
          </v:shape>
        </w:pict>
      </w:r>
      <w:r w:rsidR="00860730">
        <w:rPr>
          <w:noProof/>
          <w:lang w:bidi="ar-SA"/>
        </w:rPr>
        <w:drawing>
          <wp:anchor distT="0" distB="0" distL="114300" distR="114300" simplePos="0" relativeHeight="251714559" behindDoc="1" locked="0" layoutInCell="1" allowOverlap="1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/>
      </w:tblPr>
      <w:tblGrid>
        <w:gridCol w:w="1275"/>
        <w:gridCol w:w="1085"/>
        <w:gridCol w:w="1808"/>
        <w:gridCol w:w="1645"/>
        <w:gridCol w:w="1934"/>
        <w:gridCol w:w="2728"/>
      </w:tblGrid>
      <w:tr w:rsidR="00503D7B" w:rsidRPr="00553962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99404A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:rsidR="002979C3" w:rsidRPr="00553962" w:rsidRDefault="0099404A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t>Prepared</w:t>
            </w:r>
            <w:r w:rsidR="002979C3" w:rsidRPr="00553962">
              <w:rPr>
                <w:rStyle w:val="Strong"/>
                <w:rFonts w:ascii="Arial" w:hAnsi="Arial" w:cs="Arial"/>
                <w:color w:val="FFFFFF"/>
              </w:rPr>
              <w:t xml:space="preserve">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2979C3" w:rsidRPr="00634973" w:rsidRDefault="00634973" w:rsidP="00634973">
            <w:pPr>
              <w:pStyle w:val="TableText"/>
              <w:spacing w:after="0"/>
              <w:ind w:left="-54" w:firstLine="27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34973"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518" w:type="pct"/>
            <w:vAlign w:val="center"/>
          </w:tcPr>
          <w:p w:rsidR="002979C3" w:rsidRPr="00634973" w:rsidRDefault="00634973" w:rsidP="00634973">
            <w:pPr>
              <w:pStyle w:val="TableText"/>
              <w:spacing w:after="0"/>
              <w:ind w:left="-54" w:hanging="12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34973">
              <w:rPr>
                <w:rFonts w:ascii="Times New Roman" w:hAnsi="Times New Roman"/>
                <w:sz w:val="22"/>
                <w:szCs w:val="22"/>
              </w:rPr>
              <w:t>20/02/2022</w:t>
            </w:r>
          </w:p>
        </w:tc>
        <w:tc>
          <w:tcPr>
            <w:tcW w:w="863" w:type="pct"/>
            <w:vAlign w:val="center"/>
          </w:tcPr>
          <w:p w:rsidR="001B4CE7" w:rsidRPr="00634973" w:rsidRDefault="00634973" w:rsidP="00634973">
            <w:pPr>
              <w:pStyle w:val="TableText"/>
              <w:spacing w:after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34973">
              <w:rPr>
                <w:rFonts w:ascii="Times New Roman" w:hAnsi="Times New Roman"/>
                <w:sz w:val="22"/>
                <w:szCs w:val="22"/>
              </w:rPr>
              <w:t>KOUSHIKA B</w:t>
            </w:r>
          </w:p>
        </w:tc>
        <w:tc>
          <w:tcPr>
            <w:tcW w:w="785" w:type="pct"/>
            <w:vAlign w:val="center"/>
          </w:tcPr>
          <w:p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:rsidTr="004817E1">
        <w:trPr>
          <w:cantSplit/>
          <w:trHeight w:val="273"/>
        </w:trPr>
        <w:tc>
          <w:tcPr>
            <w:tcW w:w="609" w:type="pct"/>
            <w:vAlign w:val="center"/>
          </w:tcPr>
          <w:p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p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:rsidR="000D706F" w:rsidRDefault="000D706F" w:rsidP="000D706F">
          <w:pPr>
            <w:pStyle w:val="TOCHeading"/>
          </w:pPr>
        </w:p>
        <w:p w:rsidR="00DB5DE8" w:rsidRDefault="009C1E0D"/>
      </w:sdtContent>
    </w:sdt>
    <w:p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:rsidR="00053C2C" w:rsidRDefault="00053C2C" w:rsidP="00053C2C"/>
    <w:p w:rsidR="00053C2C" w:rsidRDefault="00053C2C" w:rsidP="00053C2C"/>
    <w:bookmarkEnd w:id="0"/>
    <w:bookmarkEnd w:id="1"/>
    <w:bookmarkEnd w:id="2"/>
    <w:bookmarkEnd w:id="3"/>
    <w:p w:rsidR="00053C2C" w:rsidRDefault="00053C2C" w:rsidP="00053C2C"/>
    <w:p w:rsidR="00634973" w:rsidRDefault="00634973" w:rsidP="00053C2C"/>
    <w:p w:rsidR="00634973" w:rsidRDefault="00634973" w:rsidP="00053C2C"/>
    <w:p w:rsidR="00634973" w:rsidRDefault="00634973" w:rsidP="00053C2C"/>
    <w:p w:rsidR="00634973" w:rsidRDefault="00634973" w:rsidP="00053C2C"/>
    <w:p w:rsidR="00634973" w:rsidRDefault="00634973" w:rsidP="00053C2C"/>
    <w:p w:rsidR="00634973" w:rsidRDefault="00634973" w:rsidP="00053C2C"/>
    <w:p w:rsidR="00634973" w:rsidRDefault="00634973" w:rsidP="00053C2C"/>
    <w:p w:rsidR="00634973" w:rsidRDefault="00634973" w:rsidP="00053C2C"/>
    <w:p w:rsidR="00634973" w:rsidRDefault="00634973" w:rsidP="00053C2C"/>
    <w:p w:rsidR="00634973" w:rsidRDefault="00634973" w:rsidP="00053C2C"/>
    <w:p w:rsidR="00634973" w:rsidRDefault="00634973" w:rsidP="00053C2C"/>
    <w:p w:rsidR="00634973" w:rsidRDefault="00634973" w:rsidP="00053C2C"/>
    <w:p w:rsidR="00634973" w:rsidRDefault="00634973" w:rsidP="00053C2C"/>
    <w:p w:rsidR="00634973" w:rsidRDefault="00634973" w:rsidP="00053C2C"/>
    <w:p w:rsidR="00634973" w:rsidRDefault="00634973" w:rsidP="00CA6D0E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634973">
        <w:rPr>
          <w:rFonts w:ascii="Times New Roman" w:hAnsi="Times New Roman"/>
          <w:b/>
          <w:sz w:val="32"/>
          <w:szCs w:val="32"/>
        </w:rPr>
        <w:t>CASE STUDY – SWITCHED RELUCTANCE MOTOR(SRM)</w:t>
      </w:r>
    </w:p>
    <w:p w:rsidR="00634973" w:rsidRDefault="00634973" w:rsidP="00634973">
      <w:pPr>
        <w:jc w:val="center"/>
        <w:rPr>
          <w:rFonts w:ascii="Times New Roman" w:hAnsi="Times New Roman"/>
          <w:b/>
          <w:sz w:val="32"/>
          <w:szCs w:val="32"/>
        </w:rPr>
      </w:pPr>
    </w:p>
    <w:p w:rsidR="00634973" w:rsidRDefault="00634973" w:rsidP="00634973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  <w:r w:rsidRPr="00634973">
        <w:rPr>
          <w:rFonts w:ascii="Times New Roman" w:hAnsi="Times New Roman"/>
          <w:b/>
          <w:sz w:val="28"/>
          <w:szCs w:val="28"/>
        </w:rPr>
        <w:t>INTRODUCTION</w:t>
      </w:r>
    </w:p>
    <w:p w:rsidR="00634973" w:rsidRDefault="00634973" w:rsidP="00CA6D0E">
      <w:pPr>
        <w:spacing w:line="360" w:lineRule="auto"/>
        <w:rPr>
          <w:rFonts w:ascii="Times New Roman" w:hAnsi="Times New Roman"/>
          <w:sz w:val="28"/>
          <w:szCs w:val="28"/>
        </w:rPr>
      </w:pPr>
      <w:r w:rsidRPr="00634973">
        <w:rPr>
          <w:rFonts w:ascii="Times New Roman" w:hAnsi="Times New Roman"/>
          <w:sz w:val="28"/>
          <w:szCs w:val="28"/>
        </w:rPr>
        <w:t>An electrical machine is a device which does electromechanical energy</w:t>
      </w:r>
      <w:r>
        <w:rPr>
          <w:rFonts w:ascii="Times New Roman" w:hAnsi="Times New Roman"/>
          <w:sz w:val="28"/>
          <w:szCs w:val="28"/>
        </w:rPr>
        <w:t xml:space="preserve"> conversion. It is of two types, AC </w:t>
      </w:r>
      <w:r w:rsidRPr="00634973">
        <w:rPr>
          <w:rFonts w:ascii="Times New Roman" w:hAnsi="Times New Roman"/>
          <w:sz w:val="28"/>
          <w:szCs w:val="28"/>
        </w:rPr>
        <w:t xml:space="preserve">and DC machines. In order to overcome the difficulties in those machines, special electrical machines have been designed based </w:t>
      </w:r>
      <w:r>
        <w:rPr>
          <w:rFonts w:ascii="Times New Roman" w:hAnsi="Times New Roman"/>
          <w:sz w:val="28"/>
          <w:szCs w:val="28"/>
        </w:rPr>
        <w:t xml:space="preserve">on the </w:t>
      </w:r>
      <w:r w:rsidRPr="00634973">
        <w:rPr>
          <w:rFonts w:ascii="Times New Roman" w:hAnsi="Times New Roman"/>
          <w:sz w:val="28"/>
          <w:szCs w:val="28"/>
        </w:rPr>
        <w:t>requirements. Among the special electrical machines, Switched Reluctance Motor(SRM) can be used in various application such as electric vehicles and wind energy systems due to its good performance characteristics.</w:t>
      </w:r>
    </w:p>
    <w:p w:rsidR="00CA6D0E" w:rsidRPr="00634973" w:rsidRDefault="00CA6D0E" w:rsidP="00CA6D0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634973" w:rsidRDefault="00634973" w:rsidP="00634973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  <w:r w:rsidRPr="00634973">
        <w:rPr>
          <w:rFonts w:ascii="Times New Roman" w:hAnsi="Times New Roman"/>
          <w:b/>
          <w:sz w:val="28"/>
          <w:szCs w:val="28"/>
        </w:rPr>
        <w:t>RESEARCH</w:t>
      </w:r>
    </w:p>
    <w:p w:rsidR="00634973" w:rsidRDefault="00634973" w:rsidP="0063497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634973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 </w:t>
      </w:r>
      <w:r w:rsidRPr="00634973">
        <w:rPr>
          <w:rFonts w:ascii="Times New Roman" w:hAnsi="Times New Roman"/>
          <w:sz w:val="28"/>
          <w:szCs w:val="28"/>
        </w:rPr>
        <w:t>This project aims to overcome the drawbacks of the AC and DC motors. It also aims to improve the efficiency of the motor. . Switched Reluctance Motor requires a sensor for the rotor position combined with a feedback loop to operate smoothly. The feedback loop compares the actual current and rotor position to send signal and adjusts for the difference, a typical SRM operation. It is due to this requirement of fast electronics that these motors recently have gained popularity again, due to the great break through in fast electronics</w:t>
      </w:r>
      <w:r>
        <w:rPr>
          <w:rFonts w:ascii="Times New Roman" w:hAnsi="Times New Roman"/>
          <w:sz w:val="28"/>
          <w:szCs w:val="28"/>
        </w:rPr>
        <w:t>.</w:t>
      </w:r>
    </w:p>
    <w:p w:rsidR="00634973" w:rsidRDefault="00634973" w:rsidP="0063497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634973" w:rsidRPr="00634973" w:rsidRDefault="00634973" w:rsidP="00634973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  <w:r w:rsidRPr="00634973">
        <w:rPr>
          <w:rFonts w:ascii="Times New Roman" w:hAnsi="Times New Roman"/>
          <w:b/>
          <w:sz w:val="28"/>
          <w:szCs w:val="28"/>
        </w:rPr>
        <w:t>FEATU</w:t>
      </w:r>
      <w:r>
        <w:rPr>
          <w:rFonts w:ascii="Times New Roman" w:hAnsi="Times New Roman"/>
          <w:b/>
          <w:sz w:val="28"/>
          <w:szCs w:val="28"/>
        </w:rPr>
        <w:t>R</w:t>
      </w:r>
      <w:r w:rsidRPr="00634973">
        <w:rPr>
          <w:rFonts w:ascii="Times New Roman" w:hAnsi="Times New Roman"/>
          <w:b/>
          <w:sz w:val="28"/>
          <w:szCs w:val="28"/>
        </w:rPr>
        <w:t>ES</w:t>
      </w:r>
    </w:p>
    <w:p w:rsidR="00634973" w:rsidRDefault="00634973" w:rsidP="0063497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634973">
        <w:rPr>
          <w:rFonts w:ascii="Times New Roman" w:hAnsi="Times New Roman"/>
          <w:sz w:val="28"/>
          <w:szCs w:val="28"/>
        </w:rPr>
        <w:t>Continuously r</w:t>
      </w:r>
      <w:r>
        <w:rPr>
          <w:rFonts w:ascii="Times New Roman" w:hAnsi="Times New Roman"/>
          <w:sz w:val="28"/>
          <w:szCs w:val="28"/>
        </w:rPr>
        <w:t>otating</w:t>
      </w:r>
      <w:r w:rsidRPr="00634973">
        <w:rPr>
          <w:rFonts w:ascii="Times New Roman" w:hAnsi="Times New Roman"/>
          <w:sz w:val="28"/>
          <w:szCs w:val="28"/>
        </w:rPr>
        <w:t xml:space="preserve"> motor</w:t>
      </w:r>
    </w:p>
    <w:p w:rsidR="00634973" w:rsidRDefault="00634973" w:rsidP="0063497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Run at high speed about  2×10</w:t>
      </w:r>
      <w:r w:rsidRPr="00634973">
        <w:rPr>
          <w:rFonts w:ascii="Times New Roman" w:hAnsi="Times New Roman"/>
          <w:sz w:val="28"/>
          <w:szCs w:val="28"/>
          <w:vertAlign w:val="superscript"/>
        </w:rPr>
        <w:t>5</w:t>
      </w:r>
      <w:r>
        <w:rPr>
          <w:rFonts w:ascii="Times New Roman" w:hAnsi="Times New Roman"/>
          <w:sz w:val="28"/>
          <w:szCs w:val="28"/>
        </w:rPr>
        <w:t xml:space="preserve"> rpm</w:t>
      </w:r>
    </w:p>
    <w:p w:rsidR="00634973" w:rsidRDefault="00634973" w:rsidP="0063497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Control of one phase is independent of another phases</w:t>
      </w:r>
    </w:p>
    <w:p w:rsidR="00634973" w:rsidRDefault="00CA6D0E" w:rsidP="00891B6D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Speed control is simple</w:t>
      </w:r>
    </w:p>
    <w:p w:rsidR="00891B6D" w:rsidRDefault="00891B6D" w:rsidP="00891B6D">
      <w:pPr>
        <w:pStyle w:val="ListParagraph"/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A6D0E" w:rsidRPr="00634973" w:rsidRDefault="00891B6D" w:rsidP="00891B6D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  <w:r w:rsidRPr="00634973">
        <w:rPr>
          <w:rFonts w:ascii="Times New Roman" w:hAnsi="Times New Roman"/>
          <w:b/>
          <w:sz w:val="28"/>
          <w:szCs w:val="28"/>
        </w:rPr>
        <w:lastRenderedPageBreak/>
        <w:t>COST</w:t>
      </w:r>
    </w:p>
    <w:p w:rsidR="00CA6D0E" w:rsidRDefault="00DB7278" w:rsidP="00891B6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High Cost </w:t>
      </w:r>
      <w:r w:rsidR="00891B6D">
        <w:rPr>
          <w:rFonts w:ascii="Times New Roman" w:hAnsi="Times New Roman"/>
          <w:sz w:val="28"/>
          <w:szCs w:val="28"/>
        </w:rPr>
        <w:t>- Cost required to do the prototype of Switched Reluctance Motor(SRM) will be high.</w:t>
      </w:r>
    </w:p>
    <w:p w:rsidR="00474E6B" w:rsidRDefault="00474E6B" w:rsidP="00891B6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474E6B" w:rsidRDefault="00474E6B" w:rsidP="00891B6D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  <w:r w:rsidRPr="00474E6B">
        <w:rPr>
          <w:rFonts w:ascii="Times New Roman" w:hAnsi="Times New Roman"/>
          <w:b/>
          <w:sz w:val="28"/>
          <w:szCs w:val="28"/>
        </w:rPr>
        <w:t>ADVANTAGES</w:t>
      </w:r>
    </w:p>
    <w:p w:rsidR="00474E6B" w:rsidRPr="00474E6B" w:rsidRDefault="00474E6B" w:rsidP="00474E6B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474E6B">
        <w:rPr>
          <w:rFonts w:ascii="Times New Roman" w:hAnsi="Times New Roman"/>
          <w:sz w:val="28"/>
          <w:szCs w:val="28"/>
        </w:rPr>
        <w:t>Rotor has no win</w:t>
      </w:r>
      <w:r w:rsidR="00DB7278">
        <w:rPr>
          <w:rFonts w:ascii="Times New Roman" w:hAnsi="Times New Roman"/>
          <w:sz w:val="28"/>
          <w:szCs w:val="28"/>
        </w:rPr>
        <w:t xml:space="preserve">dings, commutators </w:t>
      </w:r>
      <w:r w:rsidRPr="00474E6B">
        <w:rPr>
          <w:rFonts w:ascii="Times New Roman" w:hAnsi="Times New Roman"/>
          <w:sz w:val="28"/>
          <w:szCs w:val="28"/>
        </w:rPr>
        <w:t>or brushes</w:t>
      </w:r>
    </w:p>
    <w:p w:rsidR="00474E6B" w:rsidRPr="00474E6B" w:rsidRDefault="00474E6B" w:rsidP="00474E6B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474E6B">
        <w:rPr>
          <w:rFonts w:ascii="Times New Roman" w:hAnsi="Times New Roman"/>
          <w:sz w:val="28"/>
          <w:szCs w:val="28"/>
        </w:rPr>
        <w:t>Torque –inertia ratio is high</w:t>
      </w:r>
    </w:p>
    <w:p w:rsidR="00474E6B" w:rsidRPr="00DB7278" w:rsidRDefault="00474E6B" w:rsidP="00474E6B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474E6B">
        <w:rPr>
          <w:rFonts w:ascii="Times New Roman" w:hAnsi="Times New Roman"/>
          <w:sz w:val="28"/>
          <w:szCs w:val="28"/>
        </w:rPr>
        <w:t>Fast response, ruggedness, fault tolerance</w:t>
      </w:r>
    </w:p>
    <w:p w:rsidR="00DB7278" w:rsidRPr="00DB7278" w:rsidRDefault="00DB7278" w:rsidP="00DB7278">
      <w:pPr>
        <w:spacing w:line="360" w:lineRule="auto"/>
        <w:ind w:left="360" w:firstLine="0"/>
        <w:rPr>
          <w:rFonts w:ascii="Times New Roman" w:hAnsi="Times New Roman"/>
          <w:b/>
          <w:sz w:val="28"/>
          <w:szCs w:val="28"/>
        </w:rPr>
      </w:pPr>
    </w:p>
    <w:p w:rsidR="00474E6B" w:rsidRDefault="00B4558D" w:rsidP="00474E6B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DISADVANTAGES</w:t>
      </w:r>
    </w:p>
    <w:p w:rsidR="00B4558D" w:rsidRPr="00DB7278" w:rsidRDefault="00B4558D" w:rsidP="00B4558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DB7278">
        <w:rPr>
          <w:rFonts w:ascii="Times New Roman" w:hAnsi="Times New Roman"/>
          <w:sz w:val="28"/>
          <w:szCs w:val="28"/>
        </w:rPr>
        <w:t>Torque ripple</w:t>
      </w:r>
    </w:p>
    <w:p w:rsidR="00DB7278" w:rsidRDefault="00DB7278" w:rsidP="00B4558D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DB7278">
        <w:rPr>
          <w:rFonts w:ascii="Times New Roman" w:hAnsi="Times New Roman"/>
          <w:sz w:val="28"/>
          <w:szCs w:val="28"/>
        </w:rPr>
        <w:t>Acoustic noise</w:t>
      </w:r>
    </w:p>
    <w:p w:rsidR="00DB7278" w:rsidRPr="00DB7278" w:rsidRDefault="00DB7278" w:rsidP="00DB7278">
      <w:pPr>
        <w:spacing w:line="360" w:lineRule="auto"/>
        <w:ind w:left="360" w:firstLine="0"/>
        <w:rPr>
          <w:rFonts w:ascii="Times New Roman" w:hAnsi="Times New Roman"/>
          <w:sz w:val="28"/>
          <w:szCs w:val="28"/>
        </w:rPr>
      </w:pPr>
    </w:p>
    <w:p w:rsidR="00DB7278" w:rsidRPr="00DB7278" w:rsidRDefault="00DB7278" w:rsidP="00DB7278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  <w:r w:rsidRPr="00DB7278">
        <w:rPr>
          <w:rFonts w:ascii="Times New Roman" w:hAnsi="Times New Roman"/>
          <w:b/>
          <w:sz w:val="28"/>
          <w:szCs w:val="28"/>
        </w:rPr>
        <w:t>APPLICATIONS</w:t>
      </w:r>
    </w:p>
    <w:p w:rsidR="00DB7278" w:rsidRDefault="00DB7278" w:rsidP="00DB7278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Electric Vehicles</w:t>
      </w:r>
    </w:p>
    <w:p w:rsidR="00DB7278" w:rsidRDefault="00DB7278" w:rsidP="00DB7278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Conveyors</w:t>
      </w:r>
    </w:p>
    <w:p w:rsidR="00DB7278" w:rsidRPr="00DB7278" w:rsidRDefault="00DB7278" w:rsidP="00DB7278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Compressors</w:t>
      </w:r>
    </w:p>
    <w:p w:rsidR="00CA6D0E" w:rsidRDefault="00CA6D0E" w:rsidP="00891B6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A6D0E" w:rsidRDefault="00CA6D0E" w:rsidP="00891B6D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  <w:r w:rsidRPr="00CA6D0E">
        <w:rPr>
          <w:rFonts w:ascii="Times New Roman" w:hAnsi="Times New Roman"/>
          <w:b/>
          <w:sz w:val="28"/>
          <w:szCs w:val="28"/>
        </w:rPr>
        <w:t>SWORT ANALYSIS</w:t>
      </w:r>
    </w:p>
    <w:p w:rsidR="00CA6D0E" w:rsidRDefault="00CA6D0E" w:rsidP="00891B6D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Strength</w:t>
      </w:r>
    </w:p>
    <w:p w:rsidR="00CA6D0E" w:rsidRPr="00CA6D0E" w:rsidRDefault="00CA6D0E" w:rsidP="00CA6D0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CA6D0E">
        <w:rPr>
          <w:rFonts w:ascii="Times New Roman" w:hAnsi="Times New Roman"/>
          <w:sz w:val="28"/>
          <w:szCs w:val="28"/>
        </w:rPr>
        <w:t>High reliability</w:t>
      </w:r>
    </w:p>
    <w:p w:rsidR="00CA6D0E" w:rsidRPr="00CA6D0E" w:rsidRDefault="00CA6D0E" w:rsidP="00CA6D0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CA6D0E">
        <w:rPr>
          <w:rFonts w:ascii="Times New Roman" w:hAnsi="Times New Roman"/>
          <w:sz w:val="28"/>
          <w:szCs w:val="28"/>
        </w:rPr>
        <w:t>Wide speed range</w:t>
      </w:r>
    </w:p>
    <w:p w:rsidR="00CA6D0E" w:rsidRPr="00CA6D0E" w:rsidRDefault="00CA6D0E" w:rsidP="00CA6D0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CA6D0E">
        <w:rPr>
          <w:rFonts w:ascii="Times New Roman" w:hAnsi="Times New Roman"/>
          <w:sz w:val="28"/>
          <w:szCs w:val="28"/>
        </w:rPr>
        <w:t xml:space="preserve"> Low cost</w:t>
      </w:r>
    </w:p>
    <w:p w:rsidR="00CA6D0E" w:rsidRDefault="00CA6D0E" w:rsidP="00CA6D0E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Weakness</w:t>
      </w:r>
    </w:p>
    <w:p w:rsidR="00CA6D0E" w:rsidRPr="00CA6D0E" w:rsidRDefault="00CA6D0E" w:rsidP="00CA6D0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CA6D0E">
        <w:rPr>
          <w:rFonts w:ascii="Times New Roman" w:hAnsi="Times New Roman"/>
          <w:sz w:val="28"/>
          <w:szCs w:val="28"/>
        </w:rPr>
        <w:t xml:space="preserve">Rotor position sensor is required </w:t>
      </w:r>
    </w:p>
    <w:p w:rsidR="00CA6D0E" w:rsidRPr="00CA6D0E" w:rsidRDefault="00CA6D0E" w:rsidP="00CA6D0E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CA6D0E">
        <w:rPr>
          <w:rFonts w:ascii="Times New Roman" w:hAnsi="Times New Roman"/>
          <w:sz w:val="28"/>
          <w:szCs w:val="28"/>
        </w:rPr>
        <w:lastRenderedPageBreak/>
        <w:t>Torque ripples are high</w:t>
      </w:r>
    </w:p>
    <w:p w:rsidR="00CA6D0E" w:rsidRDefault="00CA6D0E" w:rsidP="00CA6D0E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Opportunities</w:t>
      </w:r>
    </w:p>
    <w:p w:rsidR="00CA6D0E" w:rsidRPr="00BA5EC9" w:rsidRDefault="00CA6D0E" w:rsidP="00CA6D0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BA5EC9">
        <w:rPr>
          <w:rFonts w:ascii="Times New Roman" w:hAnsi="Times New Roman"/>
          <w:sz w:val="28"/>
          <w:szCs w:val="28"/>
        </w:rPr>
        <w:t>Electric Vehicles</w:t>
      </w:r>
    </w:p>
    <w:p w:rsidR="00CA6D0E" w:rsidRPr="00BA5EC9" w:rsidRDefault="00BA5EC9" w:rsidP="00CA6D0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BA5EC9">
        <w:rPr>
          <w:rFonts w:ascii="Times New Roman" w:hAnsi="Times New Roman"/>
          <w:sz w:val="28"/>
          <w:szCs w:val="28"/>
        </w:rPr>
        <w:t>Drilling machine</w:t>
      </w:r>
    </w:p>
    <w:p w:rsidR="00BA5EC9" w:rsidRDefault="00BA5EC9" w:rsidP="00CA6D0E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BA5EC9">
        <w:rPr>
          <w:rFonts w:ascii="Times New Roman" w:hAnsi="Times New Roman"/>
          <w:sz w:val="28"/>
          <w:szCs w:val="28"/>
        </w:rPr>
        <w:t>Vacuum cleaner</w:t>
      </w:r>
    </w:p>
    <w:p w:rsidR="00BA5EC9" w:rsidRDefault="00BA5EC9" w:rsidP="00BA5EC9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  <w:r w:rsidRPr="00BA5EC9">
        <w:rPr>
          <w:rFonts w:ascii="Times New Roman" w:hAnsi="Times New Roman"/>
          <w:b/>
          <w:sz w:val="28"/>
          <w:szCs w:val="28"/>
        </w:rPr>
        <w:t>Threats</w:t>
      </w:r>
    </w:p>
    <w:p w:rsidR="00BA5EC9" w:rsidRPr="00BA5EC9" w:rsidRDefault="00BA5EC9" w:rsidP="00BA5EC9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BA5EC9">
        <w:rPr>
          <w:rFonts w:ascii="Times New Roman" w:hAnsi="Times New Roman"/>
          <w:sz w:val="28"/>
          <w:szCs w:val="28"/>
        </w:rPr>
        <w:t xml:space="preserve">Acoustic noise </w:t>
      </w:r>
    </w:p>
    <w:p w:rsidR="00BA5EC9" w:rsidRPr="00BA5EC9" w:rsidRDefault="00BA5EC9" w:rsidP="00BA5EC9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BA5EC9">
        <w:rPr>
          <w:rFonts w:ascii="Times New Roman" w:hAnsi="Times New Roman"/>
          <w:sz w:val="28"/>
          <w:szCs w:val="28"/>
        </w:rPr>
        <w:t>Vibration</w:t>
      </w:r>
    </w:p>
    <w:p w:rsidR="00AF1EFE" w:rsidRDefault="00AF1EFE" w:rsidP="00AF1EFE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</w:p>
    <w:p w:rsidR="00BA5EC9" w:rsidRDefault="00BA5EC9" w:rsidP="00AF1EFE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5W’s and 1H</w:t>
      </w:r>
    </w:p>
    <w:p w:rsidR="00AF1EFE" w:rsidRPr="00AF1EFE" w:rsidRDefault="00BA5EC9" w:rsidP="00AF1EFE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F1EFE">
        <w:rPr>
          <w:rFonts w:ascii="Times New Roman" w:hAnsi="Times New Roman"/>
          <w:b/>
          <w:sz w:val="28"/>
          <w:szCs w:val="28"/>
        </w:rPr>
        <w:t>What?</w:t>
      </w:r>
      <w:r w:rsidRPr="00AF1EFE">
        <w:rPr>
          <w:rFonts w:ascii="Times New Roman" w:hAnsi="Times New Roman"/>
          <w:sz w:val="28"/>
          <w:szCs w:val="28"/>
        </w:rPr>
        <w:t xml:space="preserve"> – Switched Reluctance Motor(SRM)</w:t>
      </w:r>
    </w:p>
    <w:p w:rsidR="00AF1EFE" w:rsidRPr="00AF1EFE" w:rsidRDefault="00BA5EC9" w:rsidP="00AF1EFE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F1EFE">
        <w:rPr>
          <w:rFonts w:ascii="Times New Roman" w:hAnsi="Times New Roman"/>
          <w:b/>
          <w:sz w:val="28"/>
          <w:szCs w:val="28"/>
        </w:rPr>
        <w:t>Where?</w:t>
      </w:r>
      <w:r w:rsidRPr="00AF1EFE">
        <w:rPr>
          <w:rFonts w:ascii="Times New Roman" w:hAnsi="Times New Roman"/>
          <w:sz w:val="28"/>
          <w:szCs w:val="28"/>
        </w:rPr>
        <w:t xml:space="preserve"> – Electric Vehicles, Washing machine, Vacuum Cleaner, etc.</w:t>
      </w:r>
      <w:r w:rsidR="00AF1EFE" w:rsidRPr="00AF1EFE">
        <w:rPr>
          <w:rFonts w:ascii="Times New Roman" w:hAnsi="Times New Roman"/>
          <w:sz w:val="28"/>
          <w:szCs w:val="28"/>
        </w:rPr>
        <w:t>,</w:t>
      </w:r>
    </w:p>
    <w:p w:rsidR="00AF1EFE" w:rsidRPr="00AF1EFE" w:rsidRDefault="00BA5EC9" w:rsidP="00AF1EFE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F1EFE">
        <w:rPr>
          <w:rFonts w:ascii="Times New Roman" w:hAnsi="Times New Roman"/>
          <w:b/>
          <w:sz w:val="28"/>
          <w:szCs w:val="28"/>
        </w:rPr>
        <w:t>Who?</w:t>
      </w:r>
      <w:r w:rsidRPr="00AF1EFE">
        <w:rPr>
          <w:rFonts w:ascii="Times New Roman" w:hAnsi="Times New Roman"/>
          <w:sz w:val="28"/>
          <w:szCs w:val="28"/>
        </w:rPr>
        <w:t xml:space="preserve"> – Users are industrialists, public people</w:t>
      </w:r>
      <w:r w:rsidR="00AF1EFE" w:rsidRPr="00AF1EFE">
        <w:rPr>
          <w:rFonts w:ascii="Times New Roman" w:hAnsi="Times New Roman"/>
          <w:sz w:val="28"/>
          <w:szCs w:val="28"/>
        </w:rPr>
        <w:t>, etc.,</w:t>
      </w:r>
    </w:p>
    <w:p w:rsidR="00AF1EFE" w:rsidRPr="00AF1EFE" w:rsidRDefault="00AF1EFE" w:rsidP="00AF1EFE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F1EFE">
        <w:rPr>
          <w:rFonts w:ascii="Times New Roman" w:hAnsi="Times New Roman"/>
          <w:b/>
          <w:sz w:val="28"/>
          <w:szCs w:val="28"/>
        </w:rPr>
        <w:t>Why?</w:t>
      </w:r>
      <w:r w:rsidRPr="00AF1EFE">
        <w:rPr>
          <w:rFonts w:ascii="Times New Roman" w:hAnsi="Times New Roman"/>
          <w:sz w:val="28"/>
          <w:szCs w:val="28"/>
        </w:rPr>
        <w:t xml:space="preserve"> – For the conversion of electrical energy into mechanical energy</w:t>
      </w:r>
    </w:p>
    <w:p w:rsidR="00AF1EFE" w:rsidRPr="00AF1EFE" w:rsidRDefault="00AF1EFE" w:rsidP="00AF1EFE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F1EFE">
        <w:rPr>
          <w:rFonts w:ascii="Times New Roman" w:hAnsi="Times New Roman"/>
          <w:b/>
          <w:sz w:val="28"/>
          <w:szCs w:val="28"/>
        </w:rPr>
        <w:t xml:space="preserve">When? – </w:t>
      </w:r>
      <w:r w:rsidRPr="00AF1EFE">
        <w:rPr>
          <w:rFonts w:ascii="Times New Roman" w:hAnsi="Times New Roman"/>
          <w:sz w:val="28"/>
          <w:szCs w:val="28"/>
        </w:rPr>
        <w:t>During the need of the people</w:t>
      </w:r>
    </w:p>
    <w:p w:rsidR="00891B6D" w:rsidRPr="00AF1EFE" w:rsidRDefault="00AF1EFE" w:rsidP="00AF1EFE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F1EFE">
        <w:rPr>
          <w:rFonts w:ascii="Times New Roman" w:hAnsi="Times New Roman"/>
          <w:b/>
          <w:sz w:val="28"/>
          <w:szCs w:val="28"/>
        </w:rPr>
        <w:t xml:space="preserve">How? – </w:t>
      </w:r>
      <w:r w:rsidRPr="00AF1EFE">
        <w:rPr>
          <w:rFonts w:ascii="Times New Roman" w:hAnsi="Times New Roman"/>
          <w:sz w:val="28"/>
          <w:szCs w:val="28"/>
        </w:rPr>
        <w:t>Microcontroller collects the information gathered by the position sensor and reference speed. It sends the information as signal to the 3 phase inverter. According to the signal, 3 phase inverter rotates the motor.</w:t>
      </w:r>
    </w:p>
    <w:p w:rsidR="00AF1EFE" w:rsidRPr="00AF1EFE" w:rsidRDefault="00AF1EFE" w:rsidP="00AF1EFE">
      <w:pPr>
        <w:spacing w:line="360" w:lineRule="auto"/>
        <w:ind w:left="360" w:firstLine="0"/>
        <w:rPr>
          <w:rFonts w:ascii="Times New Roman" w:hAnsi="Times New Roman"/>
          <w:b/>
          <w:sz w:val="28"/>
          <w:szCs w:val="28"/>
        </w:rPr>
      </w:pPr>
    </w:p>
    <w:p w:rsidR="00891B6D" w:rsidRDefault="00891B6D" w:rsidP="00891B6D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  <w:r w:rsidRPr="00891B6D">
        <w:rPr>
          <w:rFonts w:ascii="Times New Roman" w:hAnsi="Times New Roman"/>
          <w:b/>
          <w:sz w:val="28"/>
          <w:szCs w:val="28"/>
        </w:rPr>
        <w:t>REQUIREMENTS</w:t>
      </w:r>
    </w:p>
    <w:p w:rsidR="00891B6D" w:rsidRDefault="00891B6D" w:rsidP="00891B6D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High Level Requirements</w:t>
      </w:r>
    </w:p>
    <w:p w:rsidR="00891B6D" w:rsidRPr="00891B6D" w:rsidRDefault="00891B6D" w:rsidP="00891B6D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891B6D">
        <w:rPr>
          <w:rFonts w:ascii="Times New Roman" w:hAnsi="Times New Roman"/>
          <w:sz w:val="28"/>
          <w:szCs w:val="28"/>
        </w:rPr>
        <w:t>HLR01 -  Converts electrical energy into mechanical energy</w:t>
      </w:r>
    </w:p>
    <w:p w:rsidR="00891B6D" w:rsidRPr="00891B6D" w:rsidRDefault="00891B6D" w:rsidP="00891B6D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891B6D">
        <w:rPr>
          <w:rFonts w:ascii="Times New Roman" w:hAnsi="Times New Roman"/>
          <w:sz w:val="28"/>
          <w:szCs w:val="28"/>
        </w:rPr>
        <w:t>HLR02  -  Run continuously</w:t>
      </w:r>
    </w:p>
    <w:p w:rsidR="00891B6D" w:rsidRPr="00891B6D" w:rsidRDefault="00891B6D" w:rsidP="00891B6D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891B6D">
        <w:rPr>
          <w:rFonts w:ascii="Times New Roman" w:hAnsi="Times New Roman"/>
          <w:sz w:val="28"/>
          <w:szCs w:val="28"/>
        </w:rPr>
        <w:t>HLR03 -  Simple speed control</w:t>
      </w:r>
    </w:p>
    <w:p w:rsidR="00891B6D" w:rsidRPr="00891B6D" w:rsidRDefault="00891B6D" w:rsidP="00891B6D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891B6D">
        <w:rPr>
          <w:rFonts w:ascii="Times New Roman" w:hAnsi="Times New Roman"/>
          <w:sz w:val="28"/>
          <w:szCs w:val="28"/>
        </w:rPr>
        <w:t>HLR04 – Run at high speed</w:t>
      </w:r>
    </w:p>
    <w:p w:rsidR="00891B6D" w:rsidRPr="00AF1EFE" w:rsidRDefault="00891B6D" w:rsidP="00AF1EF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891B6D">
        <w:rPr>
          <w:rFonts w:ascii="Times New Roman" w:hAnsi="Times New Roman"/>
          <w:sz w:val="28"/>
          <w:szCs w:val="28"/>
        </w:rPr>
        <w:lastRenderedPageBreak/>
        <w:t>HLR05 –</w:t>
      </w:r>
      <w:r w:rsidR="00CA6D0E">
        <w:rPr>
          <w:rFonts w:ascii="Times New Roman" w:hAnsi="Times New Roman"/>
          <w:sz w:val="28"/>
          <w:szCs w:val="28"/>
        </w:rPr>
        <w:t xml:space="preserve"> Simple phase control</w:t>
      </w:r>
    </w:p>
    <w:p w:rsidR="00891B6D" w:rsidRDefault="00DB7278" w:rsidP="00891B6D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Low Level </w:t>
      </w:r>
      <w:r w:rsidR="00891B6D" w:rsidRPr="00891B6D">
        <w:rPr>
          <w:rFonts w:ascii="Times New Roman" w:hAnsi="Times New Roman"/>
          <w:b/>
          <w:sz w:val="28"/>
          <w:szCs w:val="28"/>
        </w:rPr>
        <w:t>Requirements</w:t>
      </w:r>
    </w:p>
    <w:p w:rsidR="00891B6D" w:rsidRPr="00700F7D" w:rsidRDefault="00891B6D" w:rsidP="00891B6D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00F7D">
        <w:rPr>
          <w:rFonts w:ascii="Times New Roman" w:hAnsi="Times New Roman"/>
          <w:sz w:val="28"/>
          <w:szCs w:val="28"/>
        </w:rPr>
        <w:t>LLR01 – Manual ON and OFF</w:t>
      </w:r>
    </w:p>
    <w:p w:rsidR="00891B6D" w:rsidRPr="00700F7D" w:rsidRDefault="00891B6D" w:rsidP="00891B6D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00F7D">
        <w:rPr>
          <w:rFonts w:ascii="Times New Roman" w:hAnsi="Times New Roman"/>
          <w:sz w:val="28"/>
          <w:szCs w:val="28"/>
        </w:rPr>
        <w:t xml:space="preserve">LLR02 </w:t>
      </w:r>
      <w:r w:rsidR="00700F7D" w:rsidRPr="00700F7D">
        <w:rPr>
          <w:rFonts w:ascii="Times New Roman" w:hAnsi="Times New Roman"/>
          <w:sz w:val="28"/>
          <w:szCs w:val="28"/>
        </w:rPr>
        <w:t>–</w:t>
      </w:r>
      <w:r w:rsidRPr="00700F7D">
        <w:rPr>
          <w:rFonts w:ascii="Times New Roman" w:hAnsi="Times New Roman"/>
          <w:sz w:val="28"/>
          <w:szCs w:val="28"/>
        </w:rPr>
        <w:t xml:space="preserve"> Inve</w:t>
      </w:r>
      <w:r w:rsidR="00700F7D" w:rsidRPr="00700F7D">
        <w:rPr>
          <w:rFonts w:ascii="Times New Roman" w:hAnsi="Times New Roman"/>
          <w:sz w:val="28"/>
          <w:szCs w:val="28"/>
        </w:rPr>
        <w:t>rter for converting DC power supply into AC</w:t>
      </w:r>
    </w:p>
    <w:p w:rsidR="00AF1EFE" w:rsidRPr="00DB7278" w:rsidRDefault="00700F7D" w:rsidP="00DB727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00F7D">
        <w:rPr>
          <w:rFonts w:ascii="Times New Roman" w:hAnsi="Times New Roman"/>
          <w:sz w:val="28"/>
          <w:szCs w:val="28"/>
        </w:rPr>
        <w:t>LLR03 – Position Sensor to sense the position of the rotor</w:t>
      </w:r>
    </w:p>
    <w:p w:rsidR="00AF1EFE" w:rsidRDefault="00AF1EFE" w:rsidP="00700F7D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</w:p>
    <w:p w:rsidR="00AF1EFE" w:rsidRDefault="00700F7D" w:rsidP="00700F7D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  <w:r w:rsidRPr="00700F7D">
        <w:rPr>
          <w:rFonts w:ascii="Times New Roman" w:hAnsi="Times New Roman"/>
          <w:b/>
          <w:sz w:val="28"/>
          <w:szCs w:val="28"/>
        </w:rPr>
        <w:t>DESIGN</w:t>
      </w:r>
    </w:p>
    <w:p w:rsidR="00B93A34" w:rsidRDefault="00B93A34" w:rsidP="00700F7D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BLOCK DIAGRAM</w:t>
      </w:r>
    </w:p>
    <w:p w:rsidR="00DB7278" w:rsidRDefault="00DB7278" w:rsidP="00700F7D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</w:p>
    <w:p w:rsidR="00700F7D" w:rsidRDefault="009C1E0D" w:rsidP="00700F7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bidi="ar-SA"/>
        </w:rPr>
        <w:pict>
          <v:oval id="_x0000_s1040" style="position:absolute;margin-left:400.5pt;margin-top:17.05pt;width:71.25pt;height:66pt;z-index:251717631" fillcolor="#92cddc [1944]" strokecolor="#92cddc [1944]" strokeweight="1pt">
            <v:fill color2="#daeef3 [664]" angle="-45" focusposition="1" focussize="" focus="-50%" type="gradient"/>
            <v:shadow on="t" type="perspective" color="#205867 [1608]" opacity=".5" offset="1pt" offset2="-3pt"/>
            <v:textbox>
              <w:txbxContent>
                <w:p w:rsidR="00BA5EC9" w:rsidRDefault="00BA5EC9"/>
                <w:p w:rsidR="00BA5EC9" w:rsidRPr="00E84FF5" w:rsidRDefault="00BA5EC9" w:rsidP="00E84FF5">
                  <w:pPr>
                    <w:ind w:firstLine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</w:t>
                  </w:r>
                  <w:r w:rsidRPr="00E84FF5">
                    <w:rPr>
                      <w:sz w:val="24"/>
                      <w:szCs w:val="24"/>
                    </w:rPr>
                    <w:t>SRM</w:t>
                  </w:r>
                </w:p>
              </w:txbxContent>
            </v:textbox>
          </v:oval>
        </w:pict>
      </w:r>
      <w:r>
        <w:rPr>
          <w:rFonts w:ascii="Times New Roman" w:hAnsi="Times New Roman"/>
          <w:noProof/>
          <w:sz w:val="28"/>
          <w:szCs w:val="28"/>
          <w:lang w:bidi="ar-SA"/>
        </w:rPr>
        <w:pict>
          <v:rect id="_x0000_s1039" style="position:absolute;margin-left:189.75pt;margin-top:17.05pt;width:159pt;height:60pt;z-index:251716607" fillcolor="#92cddc [1944]" strokecolor="#92cddc [1944]" strokeweight="1pt">
            <v:fill color2="#daeef3 [664]" angle="-45" focusposition="1" focussize="" focus="-50%" type="gradient"/>
            <v:shadow on="t" type="perspective" color="#205867 [1608]" opacity=".5" offset="1pt" offset2="-3pt"/>
            <v:textbox>
              <w:txbxContent>
                <w:p w:rsidR="00BA5EC9" w:rsidRDefault="00BA5EC9"/>
                <w:p w:rsidR="00BA5EC9" w:rsidRPr="00E84FF5" w:rsidRDefault="00BA5EC9">
                  <w:pPr>
                    <w:rPr>
                      <w:sz w:val="24"/>
                      <w:szCs w:val="24"/>
                    </w:rPr>
                  </w:pPr>
                  <w:r w:rsidRPr="00E84FF5">
                    <w:rPr>
                      <w:sz w:val="24"/>
                      <w:szCs w:val="24"/>
                    </w:rPr>
                    <w:t xml:space="preserve">     3 PHASE INVERTER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sz w:val="28"/>
          <w:szCs w:val="28"/>
          <w:lang w:bidi="ar-SA"/>
        </w:rPr>
        <w:pict>
          <v:rect id="_x0000_s1038" style="position:absolute;margin-left:10.5pt;margin-top:17.05pt;width:125.25pt;height:55.5pt;z-index:251715583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BA5EC9" w:rsidRDefault="00BA5EC9"/>
                <w:p w:rsidR="00BA5EC9" w:rsidRPr="00E84FF5" w:rsidRDefault="00BA5EC9" w:rsidP="00E84FF5">
                  <w:pPr>
                    <w:ind w:firstLine="0"/>
                    <w:rPr>
                      <w:sz w:val="24"/>
                      <w:szCs w:val="24"/>
                    </w:rPr>
                  </w:pPr>
                  <w:r>
                    <w:t xml:space="preserve">     </w:t>
                  </w:r>
                  <w:r w:rsidRPr="00E84FF5">
                    <w:rPr>
                      <w:sz w:val="24"/>
                      <w:szCs w:val="24"/>
                    </w:rPr>
                    <w:t>DC POWER SUPPLY</w:t>
                  </w:r>
                </w:p>
              </w:txbxContent>
            </v:textbox>
          </v:rect>
        </w:pict>
      </w:r>
    </w:p>
    <w:p w:rsidR="00700F7D" w:rsidRPr="00700F7D" w:rsidRDefault="009C1E0D" w:rsidP="00700F7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bidi="ar-SA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7" type="#_x0000_t13" style="position:absolute;margin-left:348.75pt;margin-top:21pt;width:51.75pt;height:18pt;z-index:251723775" fillcolor="white [3201]" strokecolor="#4bacc6 [3208]" strokeweight="2.5pt">
            <v:shadow color="#868686"/>
          </v:shape>
        </w:pict>
      </w:r>
      <w:r>
        <w:rPr>
          <w:rFonts w:ascii="Times New Roman" w:hAnsi="Times New Roman"/>
          <w:noProof/>
          <w:sz w:val="28"/>
          <w:szCs w:val="28"/>
          <w:lang w:bidi="ar-SA"/>
        </w:rPr>
        <w:pict>
          <v:shape id="_x0000_s1046" type="#_x0000_t13" style="position:absolute;margin-left:135.75pt;margin-top:15pt;width:56.25pt;height:19.5pt;z-index:251722751" fillcolor="white [3201]" strokecolor="#4bacc6 [3208]" strokeweight="2.5pt">
            <v:shadow color="#868686"/>
          </v:shape>
        </w:pict>
      </w:r>
    </w:p>
    <w:p w:rsidR="00700F7D" w:rsidRDefault="00700F7D" w:rsidP="00700F7D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</w:p>
    <w:p w:rsidR="00700F7D" w:rsidRDefault="009C1E0D" w:rsidP="00700F7D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bidi="ar-SA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49" type="#_x0000_t67" style="position:absolute;margin-left:430.5pt;margin-top:10.6pt;width:21.75pt;height:118.85pt;z-index:251725823" fillcolor="white [3201]" strokecolor="#4bacc6 [3208]" strokeweight="2.5pt">
            <v:shadow color="#868686"/>
            <v:textbox style="layout-flow:vertical-ideographic"/>
          </v:shape>
        </w:pict>
      </w:r>
      <w:r>
        <w:rPr>
          <w:rFonts w:ascii="Times New Roman" w:hAnsi="Times New Roman"/>
          <w:b/>
          <w:noProof/>
          <w:sz w:val="28"/>
          <w:szCs w:val="28"/>
          <w:lang w:bidi="ar-SA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45" type="#_x0000_t68" style="position:absolute;margin-left:261.75pt;margin-top:4.6pt;width:28.5pt;height:115.5pt;z-index:251721727" fillcolor="white [3201]" strokecolor="#4bacc6 [3208]" strokeweight="2.5pt">
            <v:shadow color="#868686"/>
            <v:textbox style="layout-flow:vertical-ideographic"/>
          </v:shape>
        </w:pict>
      </w:r>
    </w:p>
    <w:p w:rsidR="00700F7D" w:rsidRPr="00700F7D" w:rsidRDefault="00700F7D" w:rsidP="00700F7D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</w:p>
    <w:p w:rsidR="00277E2C" w:rsidRDefault="009C1E0D" w:rsidP="00634973">
      <w:pPr>
        <w:spacing w:line="360" w:lineRule="auto"/>
        <w:ind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bidi="ar-SA"/>
        </w:rPr>
        <w:pict>
          <v:rect id="_x0000_s1043" style="position:absolute;margin-left:17.25pt;margin-top:81.15pt;width:113.25pt;height:63.75pt;z-index:251719679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BA5EC9" w:rsidRDefault="00BA5EC9" w:rsidP="00E84FF5">
                  <w:pPr>
                    <w:ind w:firstLine="0"/>
                  </w:pPr>
                </w:p>
                <w:p w:rsidR="00BA5EC9" w:rsidRPr="00E84FF5" w:rsidRDefault="00BA5EC9" w:rsidP="00E84FF5">
                  <w:pPr>
                    <w:ind w:firstLine="0"/>
                    <w:rPr>
                      <w:sz w:val="24"/>
                      <w:szCs w:val="24"/>
                    </w:rPr>
                  </w:pPr>
                  <w:r>
                    <w:t xml:space="preserve">   </w:t>
                  </w:r>
                  <w:r w:rsidRPr="00E84FF5">
                    <w:rPr>
                      <w:sz w:val="24"/>
                      <w:szCs w:val="24"/>
                    </w:rPr>
                    <w:t>REFERENCE SPEED</w:t>
                  </w:r>
                </w:p>
              </w:txbxContent>
            </v:textbox>
          </v:rect>
        </w:pict>
      </w:r>
      <w:r>
        <w:rPr>
          <w:rFonts w:ascii="Times New Roman" w:hAnsi="Times New Roman"/>
          <w:b/>
          <w:noProof/>
          <w:sz w:val="28"/>
          <w:szCs w:val="28"/>
          <w:lang w:bidi="ar-SA"/>
        </w:rPr>
        <w:pict>
          <v:rect id="_x0000_s1044" style="position:absolute;margin-left:391.5pt;margin-top:81.15pt;width:118.5pt;height:63.75pt;z-index:251720703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44">
              <w:txbxContent>
                <w:p w:rsidR="00BA5EC9" w:rsidRDefault="00BA5EC9" w:rsidP="00E84FF5">
                  <w:pPr>
                    <w:ind w:firstLine="0"/>
                  </w:pPr>
                </w:p>
                <w:p w:rsidR="00BA5EC9" w:rsidRPr="00E84FF5" w:rsidRDefault="00BA5EC9" w:rsidP="00E84FF5">
                  <w:pPr>
                    <w:ind w:firstLine="0"/>
                    <w:rPr>
                      <w:sz w:val="24"/>
                      <w:szCs w:val="24"/>
                    </w:rPr>
                  </w:pPr>
                  <w:r w:rsidRPr="00E84FF5">
                    <w:rPr>
                      <w:sz w:val="24"/>
                      <w:szCs w:val="24"/>
                    </w:rPr>
                    <w:t xml:space="preserve">    POSITION SENSOR</w:t>
                  </w:r>
                </w:p>
              </w:txbxContent>
            </v:textbox>
          </v:rect>
        </w:pict>
      </w:r>
      <w:r>
        <w:rPr>
          <w:rFonts w:ascii="Times New Roman" w:hAnsi="Times New Roman"/>
          <w:b/>
          <w:noProof/>
          <w:sz w:val="28"/>
          <w:szCs w:val="28"/>
          <w:lang w:bidi="ar-SA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50" type="#_x0000_t66" style="position:absolute;margin-left:336pt;margin-top:105.9pt;width:55.5pt;height:22.5pt;z-index:251726847" fillcolor="white [3201]" strokecolor="#4bacc6 [3208]" strokeweight="2.5pt">
            <v:shadow color="#868686"/>
          </v:shape>
        </w:pict>
      </w:r>
      <w:r>
        <w:rPr>
          <w:rFonts w:ascii="Times New Roman" w:hAnsi="Times New Roman"/>
          <w:b/>
          <w:noProof/>
          <w:sz w:val="28"/>
          <w:szCs w:val="28"/>
          <w:lang w:bidi="ar-SA"/>
        </w:rPr>
        <w:pict>
          <v:shape id="_x0000_s1048" type="#_x0000_t13" style="position:absolute;margin-left:130.5pt;margin-top:105.9pt;width:82.5pt;height:22.5pt;z-index:251724799" fillcolor="white [3201]" strokecolor="#4bacc6 [3208]" strokeweight="2.5pt">
            <v:shadow color="#868686"/>
          </v:shape>
        </w:pict>
      </w:r>
      <w:r>
        <w:rPr>
          <w:rFonts w:ascii="Times New Roman" w:hAnsi="Times New Roman"/>
          <w:b/>
          <w:noProof/>
          <w:sz w:val="28"/>
          <w:szCs w:val="28"/>
          <w:lang w:bidi="ar-SA"/>
        </w:rPr>
        <w:pict>
          <v:rect id="_x0000_s1041" style="position:absolute;margin-left:213pt;margin-top:71.8pt;width:123pt;height:78pt;z-index:251718655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BA5EC9" w:rsidRDefault="00BA5EC9" w:rsidP="00E84FF5">
                  <w:pPr>
                    <w:ind w:firstLine="0"/>
                  </w:pPr>
                </w:p>
                <w:p w:rsidR="00BA5EC9" w:rsidRDefault="00BA5EC9" w:rsidP="00E84FF5">
                  <w:pPr>
                    <w:ind w:firstLine="0"/>
                  </w:pPr>
                </w:p>
                <w:p w:rsidR="00BA5EC9" w:rsidRPr="00E84FF5" w:rsidRDefault="00BA5EC9" w:rsidP="00E84FF5">
                  <w:pPr>
                    <w:ind w:firstLine="0"/>
                    <w:rPr>
                      <w:sz w:val="24"/>
                      <w:szCs w:val="24"/>
                    </w:rPr>
                  </w:pPr>
                  <w:r w:rsidRPr="00E84FF5">
                    <w:rPr>
                      <w:sz w:val="24"/>
                      <w:szCs w:val="24"/>
                    </w:rPr>
                    <w:t xml:space="preserve">   MICROCONTROLLER</w:t>
                  </w:r>
                </w:p>
              </w:txbxContent>
            </v:textbox>
          </v:rect>
        </w:pict>
      </w:r>
    </w:p>
    <w:p w:rsidR="00277E2C" w:rsidRPr="00277E2C" w:rsidRDefault="00277E2C" w:rsidP="00277E2C">
      <w:pPr>
        <w:rPr>
          <w:rFonts w:ascii="Times New Roman" w:hAnsi="Times New Roman"/>
          <w:sz w:val="28"/>
          <w:szCs w:val="28"/>
        </w:rPr>
      </w:pPr>
    </w:p>
    <w:p w:rsidR="00277E2C" w:rsidRPr="00277E2C" w:rsidRDefault="00277E2C" w:rsidP="00277E2C">
      <w:pPr>
        <w:rPr>
          <w:rFonts w:ascii="Times New Roman" w:hAnsi="Times New Roman"/>
          <w:sz w:val="28"/>
          <w:szCs w:val="28"/>
        </w:rPr>
      </w:pPr>
    </w:p>
    <w:p w:rsidR="00277E2C" w:rsidRPr="00277E2C" w:rsidRDefault="00277E2C" w:rsidP="00277E2C">
      <w:pPr>
        <w:rPr>
          <w:rFonts w:ascii="Times New Roman" w:hAnsi="Times New Roman"/>
          <w:sz w:val="28"/>
          <w:szCs w:val="28"/>
        </w:rPr>
      </w:pPr>
    </w:p>
    <w:p w:rsidR="00277E2C" w:rsidRPr="00277E2C" w:rsidRDefault="00277E2C" w:rsidP="00277E2C">
      <w:pPr>
        <w:rPr>
          <w:rFonts w:ascii="Times New Roman" w:hAnsi="Times New Roman"/>
          <w:sz w:val="28"/>
          <w:szCs w:val="28"/>
        </w:rPr>
      </w:pPr>
    </w:p>
    <w:p w:rsidR="00277E2C" w:rsidRPr="00277E2C" w:rsidRDefault="00277E2C" w:rsidP="00277E2C">
      <w:pPr>
        <w:rPr>
          <w:rFonts w:ascii="Times New Roman" w:hAnsi="Times New Roman"/>
          <w:sz w:val="28"/>
          <w:szCs w:val="28"/>
        </w:rPr>
      </w:pPr>
    </w:p>
    <w:p w:rsidR="00277E2C" w:rsidRPr="00277E2C" w:rsidRDefault="00277E2C" w:rsidP="00277E2C">
      <w:pPr>
        <w:rPr>
          <w:rFonts w:ascii="Times New Roman" w:hAnsi="Times New Roman"/>
          <w:sz w:val="28"/>
          <w:szCs w:val="28"/>
        </w:rPr>
      </w:pPr>
    </w:p>
    <w:p w:rsidR="00277E2C" w:rsidRPr="00277E2C" w:rsidRDefault="00277E2C" w:rsidP="00277E2C">
      <w:pPr>
        <w:rPr>
          <w:rFonts w:ascii="Times New Roman" w:hAnsi="Times New Roman"/>
          <w:sz w:val="28"/>
          <w:szCs w:val="28"/>
        </w:rPr>
      </w:pPr>
    </w:p>
    <w:p w:rsidR="00B93A34" w:rsidRDefault="00B93A34" w:rsidP="008A07BD">
      <w:pPr>
        <w:ind w:firstLine="0"/>
        <w:rPr>
          <w:rFonts w:ascii="Times New Roman" w:hAnsi="Times New Roman"/>
          <w:sz w:val="28"/>
          <w:szCs w:val="28"/>
        </w:rPr>
      </w:pPr>
    </w:p>
    <w:p w:rsidR="008A07BD" w:rsidRDefault="008A07BD" w:rsidP="008A07BD">
      <w:pPr>
        <w:ind w:firstLine="0"/>
        <w:rPr>
          <w:rFonts w:ascii="Times New Roman" w:hAnsi="Times New Roman"/>
          <w:sz w:val="28"/>
          <w:szCs w:val="28"/>
        </w:rPr>
      </w:pPr>
    </w:p>
    <w:p w:rsidR="00CA6D0E" w:rsidRDefault="00CA6D0E" w:rsidP="00277E2C">
      <w:pPr>
        <w:rPr>
          <w:rFonts w:ascii="Times New Roman" w:hAnsi="Times New Roman"/>
          <w:sz w:val="28"/>
          <w:szCs w:val="28"/>
        </w:rPr>
      </w:pPr>
    </w:p>
    <w:p w:rsidR="008A07BD" w:rsidRDefault="008A07BD" w:rsidP="00277E2C">
      <w:pPr>
        <w:rPr>
          <w:rFonts w:ascii="Times New Roman" w:hAnsi="Times New Roman"/>
          <w:sz w:val="28"/>
          <w:szCs w:val="28"/>
        </w:rPr>
      </w:pPr>
    </w:p>
    <w:p w:rsidR="00DB7278" w:rsidRDefault="00DB7278" w:rsidP="00277E2C">
      <w:pPr>
        <w:rPr>
          <w:rFonts w:ascii="Times New Roman" w:hAnsi="Times New Roman"/>
          <w:sz w:val="28"/>
          <w:szCs w:val="28"/>
        </w:rPr>
      </w:pPr>
    </w:p>
    <w:p w:rsidR="00DB7278" w:rsidRDefault="00DB7278" w:rsidP="00277E2C">
      <w:pPr>
        <w:rPr>
          <w:rFonts w:ascii="Times New Roman" w:hAnsi="Times New Roman"/>
          <w:sz w:val="28"/>
          <w:szCs w:val="28"/>
        </w:rPr>
      </w:pPr>
    </w:p>
    <w:p w:rsidR="00DB7278" w:rsidRDefault="00DB7278" w:rsidP="00277E2C">
      <w:pPr>
        <w:rPr>
          <w:rFonts w:ascii="Times New Roman" w:hAnsi="Times New Roman"/>
          <w:sz w:val="28"/>
          <w:szCs w:val="28"/>
        </w:rPr>
      </w:pPr>
    </w:p>
    <w:p w:rsidR="00DB7278" w:rsidRDefault="00DB7278" w:rsidP="00277E2C">
      <w:pPr>
        <w:rPr>
          <w:rFonts w:ascii="Times New Roman" w:hAnsi="Times New Roman"/>
          <w:sz w:val="28"/>
          <w:szCs w:val="28"/>
        </w:rPr>
      </w:pPr>
    </w:p>
    <w:p w:rsidR="00634973" w:rsidRDefault="00CA6D0E" w:rsidP="00277E2C">
      <w:pPr>
        <w:tabs>
          <w:tab w:val="left" w:pos="855"/>
        </w:tabs>
        <w:ind w:firstLine="0"/>
        <w:rPr>
          <w:rFonts w:ascii="Times New Roman" w:hAnsi="Times New Roman"/>
          <w:b/>
          <w:sz w:val="28"/>
          <w:szCs w:val="28"/>
        </w:rPr>
      </w:pPr>
      <w:r w:rsidRPr="00277E2C">
        <w:rPr>
          <w:rFonts w:ascii="Times New Roman" w:hAnsi="Times New Roman"/>
          <w:b/>
          <w:sz w:val="28"/>
          <w:szCs w:val="28"/>
        </w:rPr>
        <w:lastRenderedPageBreak/>
        <w:t>COMPONENTS DESCRIPTION</w:t>
      </w:r>
    </w:p>
    <w:p w:rsidR="00277E2C" w:rsidRDefault="00277E2C" w:rsidP="00277E2C">
      <w:pPr>
        <w:tabs>
          <w:tab w:val="left" w:pos="855"/>
        </w:tabs>
        <w:ind w:firstLine="0"/>
        <w:rPr>
          <w:rFonts w:ascii="Times New Roman" w:hAnsi="Times New Roman"/>
          <w:b/>
          <w:sz w:val="28"/>
          <w:szCs w:val="28"/>
        </w:rPr>
      </w:pPr>
    </w:p>
    <w:p w:rsidR="00A15B39" w:rsidRPr="00A15B39" w:rsidRDefault="00277E2C" w:rsidP="00277E2C">
      <w:pPr>
        <w:tabs>
          <w:tab w:val="left" w:pos="855"/>
        </w:tabs>
        <w:ind w:firstLine="0"/>
        <w:rPr>
          <w:rFonts w:ascii="Times New Roman" w:hAnsi="Times New Roman"/>
          <w:b/>
          <w:sz w:val="28"/>
          <w:szCs w:val="28"/>
        </w:rPr>
      </w:pPr>
      <w:r w:rsidRPr="00A15B39">
        <w:rPr>
          <w:rFonts w:ascii="Times New Roman" w:hAnsi="Times New Roman"/>
          <w:b/>
          <w:sz w:val="28"/>
          <w:szCs w:val="28"/>
        </w:rPr>
        <w:t xml:space="preserve">3 Phase Inverter </w:t>
      </w:r>
    </w:p>
    <w:p w:rsidR="00277E2C" w:rsidRPr="00A15B39" w:rsidRDefault="00277E2C" w:rsidP="00277E2C">
      <w:pPr>
        <w:tabs>
          <w:tab w:val="left" w:pos="855"/>
        </w:tabs>
        <w:ind w:firstLine="0"/>
        <w:rPr>
          <w:rFonts w:ascii="Times New Roman" w:hAnsi="Times New Roman"/>
          <w:sz w:val="28"/>
          <w:szCs w:val="28"/>
        </w:rPr>
      </w:pPr>
      <w:r w:rsidRPr="00A15B39">
        <w:rPr>
          <w:rFonts w:ascii="Times New Roman" w:hAnsi="Times New Roman"/>
          <w:sz w:val="28"/>
          <w:szCs w:val="28"/>
        </w:rPr>
        <w:t xml:space="preserve">        It is used to convert DC power supply into AC. Power supply is given to phase winding with respect to information</w:t>
      </w:r>
      <w:r w:rsidR="00A15B39" w:rsidRPr="00A15B39">
        <w:rPr>
          <w:rFonts w:ascii="Times New Roman" w:hAnsi="Times New Roman"/>
          <w:sz w:val="28"/>
          <w:szCs w:val="28"/>
        </w:rPr>
        <w:t xml:space="preserve"> given</w:t>
      </w:r>
      <w:r w:rsidRPr="00A15B39">
        <w:rPr>
          <w:rFonts w:ascii="Times New Roman" w:hAnsi="Times New Roman"/>
          <w:sz w:val="28"/>
          <w:szCs w:val="28"/>
        </w:rPr>
        <w:t xml:space="preserve"> by the position sensor.</w:t>
      </w:r>
    </w:p>
    <w:p w:rsidR="00277E2C" w:rsidRPr="00A15B39" w:rsidRDefault="00277E2C" w:rsidP="00277E2C">
      <w:pPr>
        <w:tabs>
          <w:tab w:val="left" w:pos="855"/>
        </w:tabs>
        <w:ind w:firstLine="0"/>
        <w:rPr>
          <w:rFonts w:ascii="Times New Roman" w:hAnsi="Times New Roman"/>
          <w:b/>
          <w:sz w:val="28"/>
          <w:szCs w:val="28"/>
        </w:rPr>
      </w:pPr>
    </w:p>
    <w:p w:rsidR="00A15B39" w:rsidRPr="00A15B39" w:rsidRDefault="00277E2C" w:rsidP="00277E2C">
      <w:pPr>
        <w:tabs>
          <w:tab w:val="left" w:pos="855"/>
        </w:tabs>
        <w:ind w:firstLine="0"/>
        <w:rPr>
          <w:rFonts w:ascii="Times New Roman" w:hAnsi="Times New Roman"/>
          <w:b/>
          <w:sz w:val="28"/>
          <w:szCs w:val="28"/>
        </w:rPr>
      </w:pPr>
      <w:r w:rsidRPr="00A15B39">
        <w:rPr>
          <w:rFonts w:ascii="Times New Roman" w:hAnsi="Times New Roman"/>
          <w:b/>
          <w:sz w:val="28"/>
          <w:szCs w:val="28"/>
        </w:rPr>
        <w:t>Position Sensor</w:t>
      </w:r>
    </w:p>
    <w:p w:rsidR="00277E2C" w:rsidRDefault="00277E2C" w:rsidP="00277E2C">
      <w:pPr>
        <w:tabs>
          <w:tab w:val="left" w:pos="855"/>
        </w:tabs>
        <w:ind w:firstLine="0"/>
        <w:rPr>
          <w:rFonts w:ascii="Times New Roman" w:hAnsi="Times New Roman"/>
          <w:sz w:val="28"/>
          <w:szCs w:val="28"/>
        </w:rPr>
      </w:pPr>
      <w:r w:rsidRPr="00A15B39">
        <w:rPr>
          <w:rFonts w:ascii="Times New Roman" w:hAnsi="Times New Roman"/>
          <w:sz w:val="28"/>
          <w:szCs w:val="28"/>
        </w:rPr>
        <w:t xml:space="preserve">       It is used to sense the position</w:t>
      </w:r>
      <w:r w:rsidRPr="00A15B39">
        <w:rPr>
          <w:rFonts w:ascii="Times New Roman" w:hAnsi="Times New Roman"/>
          <w:b/>
          <w:sz w:val="28"/>
          <w:szCs w:val="28"/>
        </w:rPr>
        <w:t xml:space="preserve"> </w:t>
      </w:r>
      <w:r w:rsidRPr="00A15B39">
        <w:rPr>
          <w:rFonts w:ascii="Times New Roman" w:hAnsi="Times New Roman"/>
          <w:sz w:val="28"/>
          <w:szCs w:val="28"/>
        </w:rPr>
        <w:t>of the rotor with reference to the reference axis.</w:t>
      </w:r>
    </w:p>
    <w:p w:rsidR="008A07BD" w:rsidRPr="00A15B39" w:rsidRDefault="008A07BD" w:rsidP="00277E2C">
      <w:pPr>
        <w:tabs>
          <w:tab w:val="left" w:pos="855"/>
        </w:tabs>
        <w:ind w:firstLine="0"/>
        <w:rPr>
          <w:rFonts w:ascii="Times New Roman" w:hAnsi="Times New Roman"/>
          <w:sz w:val="28"/>
          <w:szCs w:val="28"/>
        </w:rPr>
      </w:pPr>
    </w:p>
    <w:p w:rsidR="00A15B39" w:rsidRPr="008A07BD" w:rsidRDefault="00277E2C" w:rsidP="00277E2C">
      <w:pPr>
        <w:tabs>
          <w:tab w:val="left" w:pos="855"/>
        </w:tabs>
        <w:ind w:firstLine="0"/>
        <w:rPr>
          <w:rFonts w:ascii="Times New Roman" w:hAnsi="Times New Roman"/>
          <w:b/>
          <w:sz w:val="28"/>
          <w:szCs w:val="28"/>
        </w:rPr>
      </w:pPr>
      <w:r w:rsidRPr="00A15B39">
        <w:rPr>
          <w:rFonts w:ascii="Times New Roman" w:hAnsi="Times New Roman"/>
          <w:b/>
          <w:sz w:val="28"/>
          <w:szCs w:val="28"/>
        </w:rPr>
        <w:t>Microcontroller</w:t>
      </w:r>
    </w:p>
    <w:p w:rsidR="00277E2C" w:rsidRPr="00A15B39" w:rsidRDefault="00277E2C" w:rsidP="00277E2C">
      <w:pPr>
        <w:tabs>
          <w:tab w:val="left" w:pos="855"/>
        </w:tabs>
        <w:ind w:firstLine="0"/>
        <w:rPr>
          <w:rFonts w:ascii="Times New Roman" w:hAnsi="Times New Roman"/>
          <w:sz w:val="28"/>
          <w:szCs w:val="28"/>
        </w:rPr>
      </w:pPr>
      <w:r w:rsidRPr="00A15B39">
        <w:rPr>
          <w:rFonts w:ascii="Times New Roman" w:hAnsi="Times New Roman"/>
          <w:sz w:val="28"/>
          <w:szCs w:val="28"/>
        </w:rPr>
        <w:t xml:space="preserve">     Microcontroller </w:t>
      </w:r>
      <w:r w:rsidR="004E2606">
        <w:rPr>
          <w:rFonts w:ascii="Times New Roman" w:hAnsi="Times New Roman"/>
          <w:sz w:val="28"/>
          <w:szCs w:val="28"/>
        </w:rPr>
        <w:t xml:space="preserve">is used to </w:t>
      </w:r>
      <w:r w:rsidRPr="00A15B39">
        <w:rPr>
          <w:rFonts w:ascii="Times New Roman" w:hAnsi="Times New Roman"/>
          <w:sz w:val="28"/>
          <w:szCs w:val="28"/>
        </w:rPr>
        <w:t xml:space="preserve">collects the information gathered by the position sensor and </w:t>
      </w:r>
      <w:r w:rsidR="00A15B39" w:rsidRPr="00A15B39">
        <w:rPr>
          <w:rFonts w:ascii="Times New Roman" w:hAnsi="Times New Roman"/>
          <w:sz w:val="28"/>
          <w:szCs w:val="28"/>
        </w:rPr>
        <w:t xml:space="preserve">reference speed. It sends </w:t>
      </w:r>
      <w:r w:rsidR="004E2606">
        <w:rPr>
          <w:rFonts w:ascii="Times New Roman" w:hAnsi="Times New Roman"/>
          <w:sz w:val="28"/>
          <w:szCs w:val="28"/>
        </w:rPr>
        <w:t xml:space="preserve">the </w:t>
      </w:r>
      <w:r w:rsidR="00A15B39" w:rsidRPr="00A15B39">
        <w:rPr>
          <w:rFonts w:ascii="Times New Roman" w:hAnsi="Times New Roman"/>
          <w:sz w:val="28"/>
          <w:szCs w:val="28"/>
        </w:rPr>
        <w:t>information as signal. According to the signal, it suitably t</w:t>
      </w:r>
      <w:r w:rsidR="004E2606">
        <w:rPr>
          <w:rFonts w:ascii="Times New Roman" w:hAnsi="Times New Roman"/>
          <w:sz w:val="28"/>
          <w:szCs w:val="28"/>
        </w:rPr>
        <w:t>urn o</w:t>
      </w:r>
      <w:r w:rsidR="00A15B39" w:rsidRPr="00A15B39">
        <w:rPr>
          <w:rFonts w:ascii="Times New Roman" w:hAnsi="Times New Roman"/>
          <w:sz w:val="28"/>
          <w:szCs w:val="28"/>
        </w:rPr>
        <w:t xml:space="preserve">n and </w:t>
      </w:r>
      <w:r w:rsidR="004E2606">
        <w:rPr>
          <w:rFonts w:ascii="Times New Roman" w:hAnsi="Times New Roman"/>
          <w:sz w:val="28"/>
          <w:szCs w:val="28"/>
        </w:rPr>
        <w:t>o</w:t>
      </w:r>
      <w:r w:rsidR="00A15B39" w:rsidRPr="00A15B39">
        <w:rPr>
          <w:rFonts w:ascii="Times New Roman" w:hAnsi="Times New Roman"/>
          <w:sz w:val="28"/>
          <w:szCs w:val="28"/>
        </w:rPr>
        <w:t>ff</w:t>
      </w:r>
      <w:r w:rsidR="004E2606">
        <w:rPr>
          <w:rFonts w:ascii="Times New Roman" w:hAnsi="Times New Roman"/>
          <w:sz w:val="28"/>
          <w:szCs w:val="28"/>
        </w:rPr>
        <w:t xml:space="preserve"> the </w:t>
      </w:r>
      <w:r w:rsidRPr="00A15B39">
        <w:rPr>
          <w:rFonts w:ascii="Times New Roman" w:hAnsi="Times New Roman"/>
          <w:sz w:val="28"/>
          <w:szCs w:val="28"/>
        </w:rPr>
        <w:t>concerned power semiconductor device</w:t>
      </w:r>
      <w:r w:rsidR="00A15B39">
        <w:rPr>
          <w:rFonts w:ascii="Times New Roman" w:hAnsi="Times New Roman"/>
          <w:sz w:val="28"/>
          <w:szCs w:val="28"/>
        </w:rPr>
        <w:t xml:space="preserve"> </w:t>
      </w:r>
      <w:r w:rsidR="00A15B39" w:rsidRPr="00A15B39">
        <w:rPr>
          <w:rFonts w:ascii="Times New Roman" w:hAnsi="Times New Roman"/>
          <w:sz w:val="28"/>
          <w:szCs w:val="28"/>
        </w:rPr>
        <w:t>(3 Phase Inverter)</w:t>
      </w:r>
      <w:r w:rsidRPr="00A15B39">
        <w:rPr>
          <w:rFonts w:ascii="Times New Roman" w:hAnsi="Times New Roman"/>
          <w:sz w:val="28"/>
          <w:szCs w:val="28"/>
        </w:rPr>
        <w:t>.</w:t>
      </w:r>
    </w:p>
    <w:p w:rsidR="00A15B39" w:rsidRPr="00A15B39" w:rsidRDefault="00A15B39" w:rsidP="00277E2C">
      <w:pPr>
        <w:tabs>
          <w:tab w:val="left" w:pos="855"/>
        </w:tabs>
        <w:ind w:firstLine="0"/>
        <w:rPr>
          <w:rFonts w:ascii="Times New Roman" w:hAnsi="Times New Roman"/>
          <w:sz w:val="28"/>
          <w:szCs w:val="28"/>
        </w:rPr>
      </w:pPr>
    </w:p>
    <w:p w:rsidR="00A15B39" w:rsidRPr="008A07BD" w:rsidRDefault="00A15B39" w:rsidP="00277E2C">
      <w:pPr>
        <w:tabs>
          <w:tab w:val="left" w:pos="855"/>
        </w:tabs>
        <w:ind w:firstLine="0"/>
        <w:rPr>
          <w:rFonts w:ascii="Times New Roman" w:hAnsi="Times New Roman"/>
          <w:b/>
          <w:sz w:val="28"/>
          <w:szCs w:val="28"/>
        </w:rPr>
      </w:pPr>
      <w:r w:rsidRPr="00A15B39">
        <w:rPr>
          <w:rFonts w:ascii="Times New Roman" w:hAnsi="Times New Roman"/>
          <w:b/>
          <w:sz w:val="28"/>
          <w:szCs w:val="28"/>
        </w:rPr>
        <w:t>Reference Speed</w:t>
      </w:r>
    </w:p>
    <w:p w:rsidR="00A15B39" w:rsidRPr="00A15B39" w:rsidRDefault="00A15B39" w:rsidP="00277E2C">
      <w:pPr>
        <w:tabs>
          <w:tab w:val="left" w:pos="855"/>
        </w:tabs>
        <w:ind w:firstLine="0"/>
        <w:rPr>
          <w:rFonts w:ascii="Times New Roman" w:hAnsi="Times New Roman"/>
          <w:sz w:val="28"/>
          <w:szCs w:val="28"/>
        </w:rPr>
      </w:pPr>
      <w:r w:rsidRPr="00A15B39">
        <w:rPr>
          <w:rFonts w:ascii="Times New Roman" w:hAnsi="Times New Roman"/>
          <w:sz w:val="28"/>
          <w:szCs w:val="28"/>
        </w:rPr>
        <w:t xml:space="preserve">     Speed at which the motor </w:t>
      </w:r>
      <w:r w:rsidR="004E2606">
        <w:rPr>
          <w:rFonts w:ascii="Times New Roman" w:hAnsi="Times New Roman"/>
          <w:sz w:val="28"/>
          <w:szCs w:val="28"/>
        </w:rPr>
        <w:t>will</w:t>
      </w:r>
      <w:r w:rsidRPr="00A15B39">
        <w:rPr>
          <w:rFonts w:ascii="Times New Roman" w:hAnsi="Times New Roman"/>
          <w:sz w:val="28"/>
          <w:szCs w:val="28"/>
        </w:rPr>
        <w:t xml:space="preserve"> rotates.</w:t>
      </w:r>
    </w:p>
    <w:p w:rsidR="00A15B39" w:rsidRPr="00A15B39" w:rsidRDefault="00A15B39" w:rsidP="00277E2C">
      <w:pPr>
        <w:tabs>
          <w:tab w:val="left" w:pos="855"/>
        </w:tabs>
        <w:ind w:firstLine="0"/>
        <w:rPr>
          <w:rFonts w:ascii="Times New Roman" w:hAnsi="Times New Roman"/>
          <w:sz w:val="28"/>
          <w:szCs w:val="28"/>
        </w:rPr>
      </w:pPr>
    </w:p>
    <w:p w:rsidR="00A15B39" w:rsidRPr="008A07BD" w:rsidRDefault="00A15B39" w:rsidP="00277E2C">
      <w:pPr>
        <w:tabs>
          <w:tab w:val="left" w:pos="855"/>
        </w:tabs>
        <w:ind w:firstLine="0"/>
        <w:rPr>
          <w:rFonts w:ascii="Times New Roman" w:hAnsi="Times New Roman"/>
          <w:b/>
          <w:sz w:val="28"/>
          <w:szCs w:val="28"/>
        </w:rPr>
      </w:pPr>
      <w:r w:rsidRPr="00A15B39">
        <w:rPr>
          <w:rFonts w:ascii="Times New Roman" w:hAnsi="Times New Roman"/>
          <w:b/>
          <w:sz w:val="28"/>
          <w:szCs w:val="28"/>
        </w:rPr>
        <w:t>DC Power Supply</w:t>
      </w:r>
    </w:p>
    <w:p w:rsidR="00A15B39" w:rsidRPr="00A15B39" w:rsidRDefault="00A15B39" w:rsidP="00277E2C">
      <w:pPr>
        <w:tabs>
          <w:tab w:val="left" w:pos="855"/>
        </w:tabs>
        <w:ind w:firstLine="0"/>
        <w:rPr>
          <w:rFonts w:ascii="Times New Roman" w:hAnsi="Times New Roman"/>
          <w:sz w:val="28"/>
          <w:szCs w:val="28"/>
        </w:rPr>
      </w:pPr>
      <w:r w:rsidRPr="00A15B39">
        <w:rPr>
          <w:rFonts w:ascii="Times New Roman" w:hAnsi="Times New Roman"/>
          <w:b/>
          <w:sz w:val="28"/>
          <w:szCs w:val="28"/>
        </w:rPr>
        <w:t xml:space="preserve">    </w:t>
      </w:r>
      <w:r w:rsidRPr="00A15B39">
        <w:rPr>
          <w:rFonts w:ascii="Times New Roman" w:hAnsi="Times New Roman"/>
          <w:sz w:val="28"/>
          <w:szCs w:val="28"/>
        </w:rPr>
        <w:t>Power supply is given to 3 phase inverter in order to run it.</w:t>
      </w:r>
    </w:p>
    <w:sectPr w:rsidR="00A15B39" w:rsidRPr="00A15B39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22D7" w:rsidRDefault="00AC22D7" w:rsidP="006A582B">
      <w:r>
        <w:separator/>
      </w:r>
    </w:p>
  </w:endnote>
  <w:endnote w:type="continuationSeparator" w:id="1">
    <w:p w:rsidR="00AC22D7" w:rsidRDefault="00AC22D7" w:rsidP="006A582B">
      <w:r>
        <w:continuationSeparator/>
      </w:r>
    </w:p>
  </w:endnote>
  <w:endnote w:type="continuationNotice" w:id="2">
    <w:p w:rsidR="00AC22D7" w:rsidRDefault="00AC22D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EC9" w:rsidRDefault="00BA5EC9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960"/>
      <w:gridCol w:w="5130"/>
      <w:gridCol w:w="1638"/>
    </w:tblGrid>
    <w:tr w:rsidR="00BA5EC9" w:rsidTr="00107955">
      <w:tc>
        <w:tcPr>
          <w:tcW w:w="3960" w:type="dxa"/>
        </w:tcPr>
        <w:p w:rsidR="00BA5EC9" w:rsidRPr="006E044D" w:rsidRDefault="00BA5EC9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:rsidR="00BA5EC9" w:rsidRPr="006E044D" w:rsidRDefault="00BA5EC9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Content>
                <w:p w:rsidR="00BA5EC9" w:rsidRPr="006E044D" w:rsidRDefault="00BA5EC9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br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="009C1E0D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="009C1E0D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4B74D2">
                    <w:rPr>
                      <w:b/>
                      <w:bCs/>
                      <w:noProof/>
                      <w:sz w:val="20"/>
                      <w:szCs w:val="20"/>
                    </w:rPr>
                    <w:t>7</w:t>
                  </w:r>
                  <w:r w:rsidR="009C1E0D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="009C1E0D"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="009C1E0D"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4B74D2">
                    <w:rPr>
                      <w:b/>
                      <w:bCs/>
                      <w:noProof/>
                      <w:sz w:val="20"/>
                      <w:szCs w:val="20"/>
                    </w:rPr>
                    <w:t>7</w:t>
                  </w:r>
                  <w:r w:rsidR="009C1E0D"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BA5EC9" w:rsidRPr="00B9435E" w:rsidRDefault="00BA5EC9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22D7" w:rsidRDefault="00AC22D7" w:rsidP="006A582B">
      <w:r>
        <w:separator/>
      </w:r>
    </w:p>
  </w:footnote>
  <w:footnote w:type="continuationSeparator" w:id="1">
    <w:p w:rsidR="00AC22D7" w:rsidRDefault="00AC22D7" w:rsidP="006A582B">
      <w:r>
        <w:continuationSeparator/>
      </w:r>
    </w:p>
  </w:footnote>
  <w:footnote w:type="continuationNotice" w:id="2">
    <w:p w:rsidR="00AC22D7" w:rsidRDefault="00AC22D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EC9" w:rsidRPr="00DA17A9" w:rsidRDefault="00BA5EC9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6768"/>
      <w:gridCol w:w="2808"/>
    </w:tblGrid>
    <w:tr w:rsidR="00BA5EC9" w:rsidTr="00D8110D">
      <w:tc>
        <w:tcPr>
          <w:tcW w:w="6768" w:type="dxa"/>
        </w:tcPr>
        <w:p w:rsidR="00BA5EC9" w:rsidRDefault="00BA5EC9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:rsidR="00BA5EC9" w:rsidRDefault="00BA5EC9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bidi="ar-SA"/>
            </w:rPr>
            <w:drawing>
              <wp:inline distT="0" distB="0" distL="0" distR="0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A5EC9" w:rsidRPr="00DA17A9" w:rsidRDefault="00BA5EC9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F41D3"/>
    <w:multiLevelType w:val="hybridMultilevel"/>
    <w:tmpl w:val="FD2E8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76956FD"/>
    <w:multiLevelType w:val="hybridMultilevel"/>
    <w:tmpl w:val="DE5E6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F424FA3"/>
    <w:multiLevelType w:val="hybridMultilevel"/>
    <w:tmpl w:val="E4C89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CC4F26"/>
    <w:multiLevelType w:val="hybridMultilevel"/>
    <w:tmpl w:val="65EA2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153353"/>
    <w:multiLevelType w:val="hybridMultilevel"/>
    <w:tmpl w:val="6A909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6884E5E"/>
    <w:multiLevelType w:val="hybridMultilevel"/>
    <w:tmpl w:val="5600A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F649F2"/>
    <w:multiLevelType w:val="hybridMultilevel"/>
    <w:tmpl w:val="00F4D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6E1292"/>
    <w:multiLevelType w:val="hybridMultilevel"/>
    <w:tmpl w:val="6338F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1B1940"/>
    <w:multiLevelType w:val="hybridMultilevel"/>
    <w:tmpl w:val="B12EC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F57AA0"/>
    <w:multiLevelType w:val="hybridMultilevel"/>
    <w:tmpl w:val="13A28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7A6498"/>
    <w:multiLevelType w:val="hybridMultilevel"/>
    <w:tmpl w:val="E0085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CA3813"/>
    <w:multiLevelType w:val="hybridMultilevel"/>
    <w:tmpl w:val="F0720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15"/>
  </w:num>
  <w:num w:numId="4">
    <w:abstractNumId w:val="18"/>
  </w:num>
  <w:num w:numId="5">
    <w:abstractNumId w:val="3"/>
  </w:num>
  <w:num w:numId="6">
    <w:abstractNumId w:val="9"/>
  </w:num>
  <w:num w:numId="7">
    <w:abstractNumId w:val="5"/>
  </w:num>
  <w:num w:numId="8">
    <w:abstractNumId w:val="2"/>
  </w:num>
  <w:num w:numId="9">
    <w:abstractNumId w:val="1"/>
  </w:num>
  <w:num w:numId="10">
    <w:abstractNumId w:val="16"/>
  </w:num>
  <w:num w:numId="11">
    <w:abstractNumId w:val="8"/>
  </w:num>
  <w:num w:numId="12">
    <w:abstractNumId w:val="17"/>
  </w:num>
  <w:num w:numId="13">
    <w:abstractNumId w:val="13"/>
  </w:num>
  <w:num w:numId="14">
    <w:abstractNumId w:val="11"/>
  </w:num>
  <w:num w:numId="15">
    <w:abstractNumId w:val="4"/>
  </w:num>
  <w:num w:numId="16">
    <w:abstractNumId w:val="12"/>
  </w:num>
  <w:num w:numId="17">
    <w:abstractNumId w:val="20"/>
  </w:num>
  <w:num w:numId="18">
    <w:abstractNumId w:val="0"/>
  </w:num>
  <w:num w:numId="19">
    <w:abstractNumId w:val="14"/>
  </w:num>
  <w:num w:numId="20">
    <w:abstractNumId w:val="6"/>
  </w:num>
  <w:num w:numId="21">
    <w:abstractNumId w:val="7"/>
  </w:num>
  <w:num w:numId="22">
    <w:abstractNumId w:val="19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11266" strokecolor="none [3200]">
      <v:stroke color="none [3200]" weight="2.5pt"/>
      <v:shadow color="#868686"/>
      <o:colormenu v:ext="edit" fillcolor="none [3212]" strokecolor="none [3213]"/>
    </o:shapedefaults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3EE0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77E2C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0857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4E6B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B74D2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606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4973"/>
    <w:rsid w:val="00635128"/>
    <w:rsid w:val="00651351"/>
    <w:rsid w:val="00652220"/>
    <w:rsid w:val="00652FB1"/>
    <w:rsid w:val="00656526"/>
    <w:rsid w:val="00657156"/>
    <w:rsid w:val="00657694"/>
    <w:rsid w:val="00661336"/>
    <w:rsid w:val="00661CB4"/>
    <w:rsid w:val="00663A43"/>
    <w:rsid w:val="0066466B"/>
    <w:rsid w:val="00670BE3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0F7D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762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D1ABC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1116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2BA9"/>
    <w:rsid w:val="008737A4"/>
    <w:rsid w:val="00876367"/>
    <w:rsid w:val="00877C77"/>
    <w:rsid w:val="00877C8F"/>
    <w:rsid w:val="008871F2"/>
    <w:rsid w:val="00890098"/>
    <w:rsid w:val="00891034"/>
    <w:rsid w:val="008910CF"/>
    <w:rsid w:val="00891B6D"/>
    <w:rsid w:val="00897BC4"/>
    <w:rsid w:val="008A07BD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5961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404A"/>
    <w:rsid w:val="00995956"/>
    <w:rsid w:val="00997756"/>
    <w:rsid w:val="009A0D0B"/>
    <w:rsid w:val="009A58B8"/>
    <w:rsid w:val="009B094B"/>
    <w:rsid w:val="009B2A69"/>
    <w:rsid w:val="009B3953"/>
    <w:rsid w:val="009B52D1"/>
    <w:rsid w:val="009C1E0D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15B39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22D7"/>
    <w:rsid w:val="00AC3D92"/>
    <w:rsid w:val="00AD4BE9"/>
    <w:rsid w:val="00AD504B"/>
    <w:rsid w:val="00AD7647"/>
    <w:rsid w:val="00AE52EB"/>
    <w:rsid w:val="00AF174E"/>
    <w:rsid w:val="00AF1DB9"/>
    <w:rsid w:val="00AF1EFE"/>
    <w:rsid w:val="00AF22E2"/>
    <w:rsid w:val="00AF2F33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558D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3A34"/>
    <w:rsid w:val="00B9435E"/>
    <w:rsid w:val="00B94C6B"/>
    <w:rsid w:val="00B956EB"/>
    <w:rsid w:val="00B9692A"/>
    <w:rsid w:val="00B96BE2"/>
    <w:rsid w:val="00B96C79"/>
    <w:rsid w:val="00BA3603"/>
    <w:rsid w:val="00BA509A"/>
    <w:rsid w:val="00BA5EC9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21C6"/>
    <w:rsid w:val="00C9532E"/>
    <w:rsid w:val="00C96ACA"/>
    <w:rsid w:val="00C97821"/>
    <w:rsid w:val="00CA24FC"/>
    <w:rsid w:val="00CA3E58"/>
    <w:rsid w:val="00CA587A"/>
    <w:rsid w:val="00CA5AB3"/>
    <w:rsid w:val="00CA694F"/>
    <w:rsid w:val="00CA6D0E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B727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4FF5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3A8D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 strokecolor="none [3200]">
      <v:stroke color="none [3200]" weight="2.5pt"/>
      <v:shadow color="#868686"/>
      <o:colormenu v:ext="edit" fillcolor="none [3212]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index heading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7DE82D-F2F8-4986-8C07-1ED62DFCDF8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1773C12-AB20-4745-8D7F-E0940E39200C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209</TotalTime>
  <Pages>7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3636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planet</cp:lastModifiedBy>
  <cp:revision>13</cp:revision>
  <cp:lastPrinted>2014-03-29T07:34:00Z</cp:lastPrinted>
  <dcterms:created xsi:type="dcterms:W3CDTF">2022-02-20T12:18:00Z</dcterms:created>
  <dcterms:modified xsi:type="dcterms:W3CDTF">2022-02-21T06:58:00Z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